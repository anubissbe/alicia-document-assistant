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!-- Title -->
    <w:p>
      <w:pPr>
        <w:pStyle w:val="Title"/>
      </w:pPr>
      <w:r>
        <w:t>{{title}}</w:t>
      </w:r>
    </w:p>
    <!-- Subtitle (conditional) -->
    <w:p>
      <w:pPr>
        <w:pStyle w:val="Subtitle"/>
      </w:pPr>
      <w:r>
        <w:t>{{#subtitle}}{{subtitle}}{{/subtitle}}</w:t>
      </w:r>
    </w:p>
    <!-- Author and Date -->
    <w:p>
      <w:r>
        <w:rPr>
          <w:b/>
        </w:rPr>
        <w:t>Author: </w:t>
      </w:r>
      <w:r>
        <w:t>{{author}}</w:t>
      </w:r>
    </w:p>
    <w:p>
      <w:r>
        <w:rPr>
          <w:b/>
        </w:rPr>
        <w:t>Publication Date: </w:t>
      </w:r>
      <w:r>
        <w:t>{{publishDate}}</w:t>
      </w:r>
    </w:p>
    <w:p>
      <w:r>
        <w:rPr>
          <w:b/>
        </w:rPr>
        <w:t>Tags: </w:t>
      </w:r>
      <w:r>
        <w:t>{{tags}}</w:t>
      </w:r>
    </w:p>
    <!-- Page Break -->
    <w:p>
      <w:r>
        <w:br w:type="page"/>
      </w:r>
    </w:p>
    <!-- SEO Metadata Section -->
    <w:p>
      <w:pPr>
        <w:pStyle w:val="Heading1"/>
      </w:pPr>
      <w:r>
        <w:t>🔍 SEO Metadata &amp; Optimization</w:t>
      </w:r>
    </w:p>
    <!-- SEO Table -->
    <w:tbl>
      <w:tblPr>
        <w:tblStyle w:val="TableGrid"/>
        <w:tblW w:w="0" w:type="auto"/>
      </w:tblPr>
      <w:tr>
        <w:tc>
          <w:p>
            <w:r>
              <w:rPr>
                <w:b/>
              </w:rPr>
              <w:t>SEO Element</w:t>
            </w:r>
          </w:p>
        </w:tc>
        <w:tc>
          <w:p>
            <w:r>
              <w:rPr>
                <w:b/>
              </w:rPr>
              <w:t>Content</w:t>
            </w:r>
          </w:p>
        </w:tc>
        <w:tc>
          <w:p>
            <w:r>
              <w:rPr>
                <w:b/>
              </w:rPr>
              <w:t>Best Practice</w:t>
            </w:r>
          </w:p>
        </w:tc>
      </w:tr>
      <w:tr>
        <w:tc>
          <w:p>
            <w:r>
              <w:t>Meta Title</w:t>
            </w:r>
          </w:p>
        </w:tc>
        <w:tc>
          <w:p>
            <w:r>
              <w:t>{{metaTitle}}</w:t>
            </w:r>
          </w:p>
        </w:tc>
        <w:tc>
          <w:p>
            <w:r>
              <w:t>50-60 characters</w:t>
            </w:r>
          </w:p>
        </w:tc>
      </w:tr>
      <w:tr>
        <w:tc>
          <w:p>
            <w:r>
              <w:t>Meta Description</w:t>
            </w:r>
          </w:p>
        </w:tc>
        <w:tc>
          <w:p>
            <w:r>
              <w:t>{{metaDescription}}</w:t>
            </w:r>
          </w:p>
        </w:tc>
        <w:tc>
          <w:p>
            <w:r>
              <w:t>150-160 characters</w:t>
            </w:r>
          </w:p>
        </w:tc>
      </w:tr>
      <w:tr>
        <w:tc>
          <w:p>
            <w:r>
              <w:t>URL Slug</w:t>
            </w:r>
          </w:p>
        </w:tc>
        <w:tc>
          <w:p>
            <w:r>
              <w:t>{{urlSlug}}</w:t>
            </w:r>
          </w:p>
        </w:tc>
        <w:tc>
          <w:p>
            <w:r>
              <w:t>Lowercase, hyphens</w:t>
            </w:r>
          </w:p>
        </w:tc>
      </w:tr>
      <w:tr>
        <w:tc>
          <w:p>
            <w:r>
              <w:t>Keywords</w:t>
            </w:r>
          </w:p>
        </w:tc>
        <w:tc>
          <w:p>
            <w:r>
              <w:t>{{keywords}}</w:t>
            </w:r>
          </w:p>
        </w:tc>
        <w:tc>
          <w:p>
            <w:r>
              <w:t>3-5 focus keywords</w:t>
            </w:r>
          </w:p>
        </w:tc>
      </w:tr>
      <w:tr>
        <w:tc>
          <w:p>
            <w:r>
              <w:t>Featured Image</w:t>
            </w:r>
          </w:p>
        </w:tc>
        <w:tc>
          <w:p>
            <w:r>
              <w:t>{{featuredImage}}</w:t>
            </w:r>
          </w:p>
        </w:tc>
        <w:tc>
          <w:p>
            <w:r>
              <w:t>High-resolution, relevant</w:t>
            </w:r>
          </w:p>
        </w:tc>
      </w:tr>
      <w:tr>
        <w:tc>
          <w:p>
            <w:r>
              <w:t>Image Alt Text</w:t>
            </w:r>
          </w:p>
        </w:tc>
        <w:tc>
          <w:p>
            <w:r>
              <w:t>{{featuredImageAlt}}</w:t>
            </w:r>
          </w:p>
        </w:tc>
        <w:tc>
          <w:p>
            <w:r>
              <w:t>Descriptive, includes keywords</w:t>
            </w:r>
          </w:p>
        </w:tc>
      </w:tr>
    </w:tbl>
    <!-- Page Break -->
    <w:p>
      <w:r>
        <w:br w:type="page"/>
      </w:r>
    </w:p>
    <!-- Blog Post Content Section -->
    <w:p>
      <w:pPr>
        <w:pStyle w:val="Heading1"/>
      </w:pPr>
      <w:r>
        <w:t>📝 Blog Post Content</w:t>
      </w:r>
    </w:p>
    <!-- Opening Hook -->
    <w:p>
      <w:pPr>
        <w:pStyle w:val="Heading2"/>
      </w:pPr>
      <w:r>
        <w:t>Opening Hook</w:t>
      </w:r>
    </w:p>
    <w:p>
      <w:pPr>
        <w:shd w:val="clear" w:color="auto" w:fill="FFF5F5"/>
      </w:pPr>
      <w:r>
        <w:t>{{hook}}</w:t>
      </w:r>
    </w:p>
    <!-- Introduction -->
    <w:p>
      <w:pPr>
        <w:pStyle w:val="Heading3"/>
      </w:pPr>
      <w:r>
        <w:t>Introduction</w:t>
      </w:r>
    </w:p>
    <w:p>
      <w:r>
        <w:t>{{introduction}}</w:t>
      </w:r>
    </w:p>
    <!-- Section 1 -->
    <w:p>
      <w:pPr>
        <w:pStyle w:val="Heading2"/>
      </w:pPr>
      <w:r>
        <w:t>{{section1Title}}</w:t>
      </w:r>
    </w:p>
    <w:p>
      <w:r>
        <w:t>{{section1Content}}</w:t>
      </w:r>
    </w:p>
    <!-- Section 2 -->
    <w:p>
      <w:pPr>
        <w:pStyle w:val="Heading2"/>
      </w:pPr>
      <w:r>
        <w:t>{{section2Title}}</w:t>
      </w:r>
    </w:p>
    <w:p>
      <w:r>
        <w:t>{{section2Content}}</w:t>
      </w:r>
    </w:p>
    <!-- Section 3 -->
    <w:p>
      <w:pPr>
        <w:pStyle w:val="Heading2"/>
      </w:pPr>
      <w:r>
        <w:t>{{section3Title}}</w:t>
      </w:r>
    </w:p>
    <w:p>
      <w:r>
        <w:t>{{section3Content}}</w:t>
      </w:r>
    </w:p>
    <!-- Optional Section 4 -->
    <w:p>
      <w:pPr>
        <w:pStyle w:val="Heading2"/>
      </w:pPr>
      <w:r>
        <w:t>{{#section4Title}}{{section4Title}}{{/section4Title}}</w:t>
      </w:r>
    </w:p>
    <w:p>
      <w:r>
        <w:t>{{#section4Content}}{{section4Content}}{{/section4Content}}</w:t>
      </w:r>
    </w:p>
    <!-- Optional Section 5 -->
    <w:p>
      <w:pPr>
        <w:pStyle w:val="Heading2"/>
      </w:pPr>
      <w:r>
        <w:t>{{#section5Title}}{{section5Title}}{{/section5Title}}</w:t>
      </w:r>
    </w:p>
    <w:p>
      <w:r>
        <w:t>{{#section5Content}}{{section5Content}}{{/section5Content}}</w:t>
      </w:r>
    </w:p>
    <!-- Conclusion -->
    <w:p>
      <w:pPr>
        <w:pStyle w:val="Heading3"/>
      </w:pPr>
      <w:r>
        <w:t>Conclusion</w:t>
      </w:r>
    </w:p>
    <w:p>
      <w:r>
        <w:t>{{conclusion}}</w:t>
      </w:r>
    </w:p>
    <!-- Call to Action -->
    <w:p>
      <w:pPr>
        <w:pStyle w:val="Heading3"/>
        <w:shd w:val="clear" w:color="auto" w:fill="D4EDDA"/>
      </w:pPr>
      <w:r>
        <w:t>📢 Call to Action</w:t>
      </w:r>
    </w:p>
    <w:p>
      <w:pPr>
        <w:shd w:val="clear" w:color="auto" w:fill="D4EDDA"/>
      </w:pPr>
      <w:r>
        <w:t>{{callToAction}}</w:t>
      </w:r>
    </w:p>
    <!-- Additional sections would continue here... -->
  </w:body>
</w:document>
</file>

<file path=word/styles.xml><?xml version="1.0" encoding="utf-8"?>
<w:styles xmlns:w="http://schemas.openxmlformats.org/wordprocessingml/2006/main">
  <w:style w:type="paragraph" w:styleId="Title">
    <w:name w:val="Title"/>
    <w:pPr>
      <w:jc w:val="center"/>
    </w:pPr>
    <w:rPr>
      <w:sz w:val="64"/>
      <w:szCs w:val="64"/>
      <w:b/>
      <w:color w:val="2C3E50"/>
    </w:rPr>
  </w:style>
  <w:style w:type="paragraph" w:styleId="Subtitle">
    <w:name w:val="Subtitle"/>
    <w:pPr>
      <w:jc w:val="center"/>
    </w:pPr>
    <w:rPr>
      <w:sz w:val="40"/>
      <w:szCs w:val="40"/>
      <w:color w:val="7F8C8D"/>
    </w:rPr>
  </w:style>
  <w:style w:type="paragraph" w:styleId="Heading1">
    <w:name w:val="Heading1"/>
    <w:rPr>
      <w:sz w:val="48"/>
      <w:szCs w:val="48"/>
      <w:b/>
      <w:color w:val="34495E"/>
    </w:rPr>
  </w:style>
  <w:style w:type="paragraph" w:styleId="Heading2">
    <w:name w:val="Heading2"/>
    <w:rPr>
      <w:sz w:val="36"/>
      <w:szCs w:val="36"/>
      <w:b/>
      <w:color w:val="5D6D7E"/>
    </w:rPr>
  </w:style>
  <w:style w:type="paragraph" w:styleId="Heading3">
    <w:name w:val="Heading3"/>
    <w:rPr>
      <w:sz w:val="28"/>
      <w:szCs w:val="28"/>
      <w:b/>
      <w:color w:val="5D6D7E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Writer Extension</Application>
  <Template>Blog Post Template</Template>
  <TotalTime>0</TotalTime>
  <Pages>1</Pages>
  <Words>0</Words>
  <Characters>0</Characters>
  <Company>Document Writer</Company>
  <Version>1.0</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Template</dc:title>
  <dc:subject>Content Marketing Blog Post Template</dc:subject>
  <dc:creator>Document Writer Extension</dc:creator>
  <cp:keywords>blog, content marketing, SEO, template</cp:keywords>
  <dc:description>Comprehensive blog post template for content creators and digital marketers</dc:description>
  <dcterms:created xsi:type="dcterms:W3CDTF">2025-06-06T10:00:00Z</dcterms:created>
  <dcterms:modified xsi:type="dcterms:W3CDTF">2025-06-06T10:00:00Z</dcterms:modified>
</cp:coreProperties>
</file>