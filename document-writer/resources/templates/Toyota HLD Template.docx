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5C83D" w14:textId="77777777" w:rsidR="00FC6ED4" w:rsidRPr="00B3590A" w:rsidRDefault="00FC6ED4" w:rsidP="00FC6ED4"/>
    <w:p w14:paraId="16CFB5A9" w14:textId="77777777" w:rsidR="00FC6ED4" w:rsidRPr="00B3590A" w:rsidRDefault="00FC6ED4" w:rsidP="00FC6ED4"/>
    <w:p w14:paraId="3978E4A5" w14:textId="77777777" w:rsidR="00FC6ED4" w:rsidRPr="00B3590A" w:rsidRDefault="00FC6ED4" w:rsidP="00FC6ED4"/>
    <w:p w14:paraId="6DE85605" w14:textId="77777777" w:rsidR="00FC6ED4" w:rsidRPr="00B3590A" w:rsidRDefault="00FC6ED4" w:rsidP="00FC6ED4"/>
    <w:p w14:paraId="0538F3FB" w14:textId="77777777" w:rsidR="00FC6ED4" w:rsidRPr="00B3590A" w:rsidRDefault="00FC6ED4" w:rsidP="00FC6ED4"/>
    <w:p w14:paraId="74F4A8E4" w14:textId="77777777" w:rsidR="00FC6ED4" w:rsidRPr="00B3590A" w:rsidRDefault="00FC6ED4" w:rsidP="00FC6ED4">
      <w:pPr>
        <w:autoSpaceDE w:val="0"/>
        <w:autoSpaceDN w:val="0"/>
        <w:adjustRightInd w:val="0"/>
        <w:rPr>
          <w:rFonts w:cs="Arial"/>
          <w:szCs w:val="20"/>
        </w:rPr>
      </w:pPr>
    </w:p>
    <w:p w14:paraId="69002252" w14:textId="77777777" w:rsidR="00FC6ED4" w:rsidRPr="00B3590A" w:rsidRDefault="00FC6ED4" w:rsidP="00FC6ED4"/>
    <w:p w14:paraId="4531886B" w14:textId="77777777" w:rsidR="00FC6ED4" w:rsidRPr="00B3590A" w:rsidRDefault="00FC6ED4" w:rsidP="00FC6ED4"/>
    <w:p w14:paraId="184B488A" w14:textId="77777777" w:rsidR="00FC6ED4" w:rsidRPr="00B3590A" w:rsidRDefault="00FC6ED4" w:rsidP="00FC6ED4"/>
    <w:p w14:paraId="1B2A9D8B" w14:textId="77777777" w:rsidR="00FC6ED4" w:rsidRPr="00B3590A" w:rsidRDefault="00FC6ED4" w:rsidP="00FC6ED4"/>
    <w:p w14:paraId="4CEA94F1" w14:textId="77777777" w:rsidR="00FC6ED4" w:rsidRPr="00B3590A" w:rsidRDefault="00FC6ED4" w:rsidP="00FC6ED4"/>
    <w:p w14:paraId="5E60CB46" w14:textId="77777777" w:rsidR="00FC6ED4" w:rsidRPr="00B3590A" w:rsidRDefault="00FC6ED4" w:rsidP="00FC6ED4"/>
    <w:p w14:paraId="42632195" w14:textId="77777777" w:rsidR="00FC6ED4" w:rsidRPr="00B3590A" w:rsidRDefault="00FC6ED4" w:rsidP="00FC6ED4"/>
    <w:p w14:paraId="700C3335" w14:textId="77777777" w:rsidR="00FC6ED4" w:rsidRPr="00B3590A" w:rsidRDefault="00FC6ED4" w:rsidP="00FC6ED4"/>
    <w:p w14:paraId="1F156F8B" w14:textId="77777777" w:rsidR="00FC6ED4" w:rsidRPr="00B3590A" w:rsidRDefault="00FC6ED4" w:rsidP="00FC6ED4"/>
    <w:p w14:paraId="1464E192" w14:textId="77777777" w:rsidR="00FC6ED4" w:rsidRPr="00B3590A" w:rsidRDefault="00FC6ED4" w:rsidP="00FC6ED4"/>
    <w:p w14:paraId="7D2E48BF" w14:textId="77777777" w:rsidR="00FC6ED4" w:rsidRPr="00B3590A" w:rsidRDefault="00FC6ED4" w:rsidP="00FC6ED4"/>
    <w:p w14:paraId="73A9B5C1" w14:textId="77777777" w:rsidR="00FC6ED4" w:rsidRPr="00B3590A" w:rsidRDefault="00FC6ED4" w:rsidP="00FC6ED4"/>
    <w:p w14:paraId="55B22B66" w14:textId="3280E4E3" w:rsidR="00FC6ED4" w:rsidRPr="00CE70E5" w:rsidRDefault="006C62E1" w:rsidP="00CF30DA">
      <w:pPr>
        <w:pStyle w:val="BodyText"/>
        <w:jc w:val="right"/>
        <w:rPr>
          <w:b/>
          <w:color w:val="0070C0"/>
          <w:sz w:val="56"/>
          <w:lang w:val="en-US"/>
        </w:rPr>
      </w:pPr>
      <w:r>
        <w:rPr>
          <w:b/>
          <w:sz w:val="56"/>
          <w:lang w:val="en-US"/>
        </w:rPr>
        <w:t>HLD Template</w:t>
      </w:r>
    </w:p>
    <w:p w14:paraId="2F37D30E" w14:textId="77777777" w:rsidR="00FC6ED4" w:rsidRPr="00B3590A" w:rsidRDefault="00FC6ED4" w:rsidP="00FC6ED4">
      <w:pPr>
        <w:pStyle w:val="BodyText"/>
        <w:jc w:val="center"/>
        <w:rPr>
          <w:sz w:val="56"/>
          <w:lang w:val="en-US"/>
        </w:rPr>
      </w:pPr>
    </w:p>
    <w:p w14:paraId="0BA88240" w14:textId="77777777" w:rsidR="00FC6ED4" w:rsidRPr="00B3590A" w:rsidRDefault="00FC6ED4" w:rsidP="00FC6ED4">
      <w:pPr>
        <w:pStyle w:val="BodyText"/>
        <w:jc w:val="center"/>
        <w:rPr>
          <w:sz w:val="56"/>
          <w:lang w:val="en-US"/>
        </w:rPr>
      </w:pPr>
    </w:p>
    <w:p w14:paraId="5A9993A3" w14:textId="77777777" w:rsidR="00FC6ED4" w:rsidRPr="00B3590A" w:rsidRDefault="00FC6ED4" w:rsidP="00FC6ED4">
      <w:pPr>
        <w:pStyle w:val="BodyText"/>
        <w:jc w:val="center"/>
        <w:rPr>
          <w:sz w:val="56"/>
          <w:lang w:val="en-US"/>
        </w:rPr>
      </w:pPr>
    </w:p>
    <w:p w14:paraId="50C1AB81" w14:textId="77777777" w:rsidR="00FC6ED4" w:rsidRPr="00B3590A" w:rsidRDefault="00FC6ED4" w:rsidP="00FC6ED4">
      <w:pPr>
        <w:pStyle w:val="BodyText"/>
        <w:jc w:val="center"/>
        <w:rPr>
          <w:sz w:val="56"/>
          <w:lang w:val="en-US"/>
        </w:rPr>
      </w:pPr>
    </w:p>
    <w:p w14:paraId="30DD6528" w14:textId="77777777" w:rsidR="00FC6ED4" w:rsidRPr="00B3590A" w:rsidRDefault="00FC6ED4" w:rsidP="00FC6ED4">
      <w:pPr>
        <w:pStyle w:val="BodyText"/>
        <w:jc w:val="center"/>
        <w:rPr>
          <w:sz w:val="56"/>
          <w:lang w:val="en-US"/>
        </w:rPr>
      </w:pPr>
    </w:p>
    <w:p w14:paraId="387E7B96" w14:textId="77777777" w:rsidR="00FC6ED4" w:rsidRPr="00B3590A" w:rsidRDefault="00FC6ED4" w:rsidP="00FC6ED4">
      <w:pPr>
        <w:pStyle w:val="BodyText"/>
        <w:jc w:val="center"/>
        <w:rPr>
          <w:sz w:val="56"/>
          <w:lang w:val="en-US"/>
        </w:rPr>
      </w:pPr>
    </w:p>
    <w:p w14:paraId="6757EAFA" w14:textId="77777777" w:rsidR="00FC6ED4" w:rsidRPr="00B3590A" w:rsidRDefault="00FC6ED4" w:rsidP="00FC6ED4">
      <w:pPr>
        <w:pStyle w:val="BodyText"/>
        <w:jc w:val="center"/>
        <w:rPr>
          <w:sz w:val="56"/>
          <w:lang w:val="en-US"/>
        </w:rPr>
      </w:pPr>
    </w:p>
    <w:p w14:paraId="32DE6F95" w14:textId="77777777" w:rsidR="00FC6ED4" w:rsidRPr="00B3590A" w:rsidRDefault="00FC6ED4" w:rsidP="00FC6ED4">
      <w:pPr>
        <w:pStyle w:val="BodyText"/>
        <w:jc w:val="center"/>
        <w:rPr>
          <w:sz w:val="56"/>
          <w:lang w:val="en-US"/>
        </w:rPr>
      </w:pPr>
    </w:p>
    <w:p w14:paraId="1A6B7D26" w14:textId="77777777" w:rsidR="00FC6ED4" w:rsidRPr="00B3590A" w:rsidRDefault="00FC6ED4" w:rsidP="00FC6ED4">
      <w:pPr>
        <w:pStyle w:val="BodyText"/>
        <w:jc w:val="right"/>
        <w:rPr>
          <w:b/>
          <w:bCs/>
          <w:i/>
          <w:sz w:val="40"/>
          <w:szCs w:val="40"/>
          <w:lang w:val="en-US"/>
        </w:rPr>
      </w:pPr>
    </w:p>
    <w:p w14:paraId="28ACE25D" w14:textId="77777777" w:rsidR="00356369" w:rsidRDefault="00356369" w:rsidP="00356369">
      <w:pPr>
        <w:tabs>
          <w:tab w:val="left" w:pos="180"/>
        </w:tabs>
      </w:pPr>
    </w:p>
    <w:p w14:paraId="0B74CF2C" w14:textId="77777777" w:rsidR="00356369" w:rsidRDefault="00356369" w:rsidP="00356369">
      <w:pPr>
        <w:tabs>
          <w:tab w:val="left" w:pos="180"/>
        </w:tabs>
      </w:pPr>
    </w:p>
    <w:p w14:paraId="1B3C861B" w14:textId="77777777" w:rsidR="005F5619" w:rsidRPr="00B3590A" w:rsidRDefault="00FC6ED4" w:rsidP="005F5619">
      <w:pPr>
        <w:jc w:val="center"/>
        <w:rPr>
          <w:rFonts w:cs="Arial"/>
          <w:b/>
          <w:sz w:val="40"/>
        </w:rPr>
      </w:pPr>
      <w:r w:rsidRPr="00356369">
        <w:br w:type="page"/>
      </w:r>
      <w:r w:rsidR="005F5619" w:rsidRPr="00B3590A">
        <w:rPr>
          <w:rFonts w:cs="Arial"/>
          <w:b/>
          <w:sz w:val="40"/>
        </w:rPr>
        <w:lastRenderedPageBreak/>
        <w:t>Document Information</w:t>
      </w:r>
    </w:p>
    <w:p w14:paraId="7BF17958" w14:textId="77777777" w:rsidR="005F5619" w:rsidRPr="00B3590A" w:rsidRDefault="005F5619" w:rsidP="005F5619">
      <w:pPr>
        <w:rPr>
          <w:rFonts w:ascii="Font176" w:hAnsi="Font176" w:hint="eastAsia"/>
        </w:rPr>
      </w:pPr>
    </w:p>
    <w:tbl>
      <w:tblPr>
        <w:tblW w:w="9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85"/>
        <w:gridCol w:w="6290"/>
      </w:tblGrid>
      <w:tr w:rsidR="005F5619" w:rsidRPr="00B3590A" w14:paraId="3277A277" w14:textId="77777777">
        <w:trPr>
          <w:cantSplit/>
          <w:trHeight w:val="280"/>
        </w:trPr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9265E" w14:textId="77777777" w:rsidR="005F5619" w:rsidRPr="00B3590A" w:rsidRDefault="005F5619" w:rsidP="00853E64">
            <w:pPr>
              <w:rPr>
                <w:rFonts w:cs="Arial"/>
                <w:b/>
                <w:szCs w:val="20"/>
              </w:rPr>
            </w:pPr>
            <w:r w:rsidRPr="00B3590A">
              <w:rPr>
                <w:rFonts w:cs="Arial"/>
                <w:b/>
                <w:szCs w:val="20"/>
              </w:rPr>
              <w:t>Status</w:t>
            </w:r>
          </w:p>
        </w:tc>
        <w:tc>
          <w:tcPr>
            <w:tcW w:w="85" w:type="dxa"/>
            <w:tcBorders>
              <w:left w:val="nil"/>
            </w:tcBorders>
            <w:vAlign w:val="center"/>
          </w:tcPr>
          <w:p w14:paraId="34D1D8AA" w14:textId="77777777" w:rsidR="005F5619" w:rsidRPr="00B3590A" w:rsidRDefault="005F5619" w:rsidP="00853E64">
            <w:pPr>
              <w:rPr>
                <w:rFonts w:cs="Arial"/>
                <w:szCs w:val="20"/>
              </w:rPr>
            </w:pPr>
          </w:p>
        </w:tc>
        <w:tc>
          <w:tcPr>
            <w:tcW w:w="629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1B69D" w14:textId="77777777" w:rsidR="005F5619" w:rsidRPr="00B3590A" w:rsidRDefault="005F5619" w:rsidP="00853E64">
            <w:pPr>
              <w:rPr>
                <w:rFonts w:cs="Arial"/>
                <w:szCs w:val="20"/>
              </w:rPr>
            </w:pPr>
            <w:r w:rsidRPr="00B3590A">
              <w:rPr>
                <w:rFonts w:cs="Arial"/>
                <w:szCs w:val="20"/>
              </w:rPr>
              <w:t>Active</w:t>
            </w:r>
          </w:p>
        </w:tc>
      </w:tr>
      <w:tr w:rsidR="005F5619" w:rsidRPr="00B3590A" w14:paraId="06F74041" w14:textId="77777777">
        <w:trPr>
          <w:cantSplit/>
          <w:trHeight w:val="280"/>
        </w:trPr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A08BC5" w14:textId="77777777" w:rsidR="005F5619" w:rsidRPr="00B3590A" w:rsidRDefault="005F5619" w:rsidP="00853E64">
            <w:pPr>
              <w:rPr>
                <w:rFonts w:cs="Arial"/>
                <w:b/>
                <w:szCs w:val="20"/>
              </w:rPr>
            </w:pPr>
            <w:r w:rsidRPr="00B3590A">
              <w:rPr>
                <w:rFonts w:cs="Arial"/>
                <w:b/>
                <w:szCs w:val="20"/>
              </w:rPr>
              <w:t>Path</w:t>
            </w:r>
          </w:p>
        </w:tc>
        <w:tc>
          <w:tcPr>
            <w:tcW w:w="85" w:type="dxa"/>
            <w:tcBorders>
              <w:left w:val="nil"/>
            </w:tcBorders>
            <w:vAlign w:val="center"/>
          </w:tcPr>
          <w:p w14:paraId="541EC48E" w14:textId="77777777" w:rsidR="005F5619" w:rsidRPr="00B3590A" w:rsidRDefault="005F5619" w:rsidP="00853E64">
            <w:pPr>
              <w:rPr>
                <w:rFonts w:cs="Arial"/>
                <w:szCs w:val="20"/>
              </w:rPr>
            </w:pPr>
          </w:p>
        </w:tc>
        <w:tc>
          <w:tcPr>
            <w:tcW w:w="629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675A12" w14:textId="77777777" w:rsidR="005F5619" w:rsidRPr="00B3590A" w:rsidRDefault="009100BA" w:rsidP="00853E64">
            <w:pPr>
              <w:rPr>
                <w:rFonts w:cs="Arial"/>
                <w:szCs w:val="20"/>
              </w:rPr>
            </w:pPr>
            <w:r w:rsidRPr="00634729">
              <w:rPr>
                <w:rFonts w:cs="Arial"/>
                <w:color w:val="FF0000"/>
                <w:szCs w:val="20"/>
                <w:highlight w:val="yellow"/>
              </w:rPr>
              <w:t xml:space="preserve">Link to </w:t>
            </w:r>
            <w:r w:rsidR="00634729" w:rsidRPr="00634729">
              <w:rPr>
                <w:rFonts w:cs="Arial"/>
                <w:color w:val="FF0000"/>
                <w:szCs w:val="20"/>
                <w:highlight w:val="yellow"/>
              </w:rPr>
              <w:t>document location</w:t>
            </w:r>
          </w:p>
        </w:tc>
      </w:tr>
      <w:tr w:rsidR="005F5619" w:rsidRPr="00B3590A" w14:paraId="049C4B1E" w14:textId="77777777">
        <w:trPr>
          <w:cantSplit/>
          <w:trHeight w:val="280"/>
        </w:trPr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68BDAD" w14:textId="77777777" w:rsidR="005F5619" w:rsidRPr="00B3590A" w:rsidRDefault="00BF4A0B" w:rsidP="00853E6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Initial </w:t>
            </w:r>
            <w:r w:rsidR="005F5619" w:rsidRPr="00B3590A">
              <w:rPr>
                <w:rFonts w:cs="Arial"/>
                <w:b/>
                <w:szCs w:val="20"/>
              </w:rPr>
              <w:t>Effective Date</w:t>
            </w:r>
          </w:p>
        </w:tc>
        <w:tc>
          <w:tcPr>
            <w:tcW w:w="85" w:type="dxa"/>
            <w:tcBorders>
              <w:left w:val="nil"/>
            </w:tcBorders>
            <w:vAlign w:val="center"/>
          </w:tcPr>
          <w:p w14:paraId="0B417B4E" w14:textId="77777777" w:rsidR="005F5619" w:rsidRPr="00B3590A" w:rsidRDefault="005F5619" w:rsidP="00853E64">
            <w:pPr>
              <w:rPr>
                <w:rFonts w:cs="Arial"/>
                <w:szCs w:val="20"/>
              </w:rPr>
            </w:pPr>
          </w:p>
        </w:tc>
        <w:tc>
          <w:tcPr>
            <w:tcW w:w="629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241090" w14:textId="184C4B24" w:rsidR="005F5619" w:rsidRPr="00B3590A" w:rsidRDefault="005F5619" w:rsidP="00853E64">
            <w:pPr>
              <w:rPr>
                <w:rFonts w:cs="Arial"/>
                <w:szCs w:val="20"/>
              </w:rPr>
            </w:pPr>
          </w:p>
        </w:tc>
      </w:tr>
    </w:tbl>
    <w:p w14:paraId="7AFA7977" w14:textId="77777777" w:rsidR="00754A64" w:rsidRPr="00754A64" w:rsidRDefault="00754A64" w:rsidP="00754A64">
      <w:pPr>
        <w:rPr>
          <w:rFonts w:cs="Arial"/>
          <w:szCs w:val="20"/>
        </w:rPr>
      </w:pPr>
    </w:p>
    <w:tbl>
      <w:tblPr>
        <w:tblW w:w="9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85"/>
        <w:gridCol w:w="6290"/>
      </w:tblGrid>
      <w:tr w:rsidR="00754A64" w:rsidRPr="00B3590A" w14:paraId="4ED30D93" w14:textId="77777777">
        <w:trPr>
          <w:cantSplit/>
          <w:trHeight w:val="280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</w:tcBorders>
            <w:shd w:val="solid" w:color="auto" w:fill="auto"/>
            <w:vAlign w:val="center"/>
          </w:tcPr>
          <w:p w14:paraId="7612B394" w14:textId="77777777" w:rsidR="00754A64" w:rsidRPr="00AB3D27" w:rsidRDefault="00734F1A" w:rsidP="00FD025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Owner</w:t>
            </w:r>
          </w:p>
        </w:tc>
        <w:tc>
          <w:tcPr>
            <w:tcW w:w="85" w:type="dxa"/>
            <w:tcBorders>
              <w:left w:val="nil"/>
              <w:right w:val="single" w:sz="6" w:space="0" w:color="C0C0C0"/>
            </w:tcBorders>
            <w:vAlign w:val="center"/>
          </w:tcPr>
          <w:p w14:paraId="46801D97" w14:textId="77777777" w:rsidR="00754A64" w:rsidRPr="00AB3D27" w:rsidRDefault="00754A64" w:rsidP="00FD0254">
            <w:pPr>
              <w:rPr>
                <w:rFonts w:cs="Arial"/>
                <w:b/>
                <w:color w:val="FFFFFF"/>
                <w:szCs w:val="20"/>
              </w:rPr>
            </w:pPr>
          </w:p>
        </w:tc>
        <w:tc>
          <w:tcPr>
            <w:tcW w:w="6290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solid" w:color="auto" w:fill="auto"/>
            <w:vAlign w:val="center"/>
          </w:tcPr>
          <w:p w14:paraId="3BFC0831" w14:textId="77777777" w:rsidR="00754A64" w:rsidRPr="00AB3D27" w:rsidRDefault="00797290" w:rsidP="00FD025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Document description</w:t>
            </w:r>
          </w:p>
        </w:tc>
      </w:tr>
      <w:tr w:rsidR="00754A64" w:rsidRPr="00B3590A" w14:paraId="2555C72F" w14:textId="77777777">
        <w:trPr>
          <w:cantSplit/>
          <w:trHeight w:val="280"/>
        </w:trPr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11BCAF13" w14:textId="7CCFB127" w:rsidR="00754A64" w:rsidRPr="00AB3D27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85" w:type="dxa"/>
            <w:tcBorders>
              <w:left w:val="nil"/>
              <w:bottom w:val="dotted" w:sz="4" w:space="0" w:color="auto"/>
            </w:tcBorders>
            <w:vAlign w:val="center"/>
          </w:tcPr>
          <w:p w14:paraId="0E952A3F" w14:textId="77777777" w:rsidR="00754A64" w:rsidRPr="00AB3D27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6290" w:type="dxa"/>
            <w:tcBorders>
              <w:bottom w:val="dotted" w:sz="4" w:space="0" w:color="auto"/>
            </w:tcBorders>
            <w:vAlign w:val="center"/>
          </w:tcPr>
          <w:p w14:paraId="0B826B29" w14:textId="41EB595A" w:rsidR="00754A64" w:rsidRPr="005A1886" w:rsidRDefault="00754A64" w:rsidP="001767E6">
            <w:pPr>
              <w:rPr>
                <w:rFonts w:cs="Arial"/>
                <w:szCs w:val="20"/>
              </w:rPr>
            </w:pPr>
          </w:p>
        </w:tc>
      </w:tr>
    </w:tbl>
    <w:p w14:paraId="66C70DE5" w14:textId="77777777" w:rsidR="00754A64" w:rsidRPr="009A567A" w:rsidRDefault="00754A64" w:rsidP="00754A64">
      <w:pPr>
        <w:ind w:left="20"/>
        <w:rPr>
          <w:rFonts w:cs="Arial"/>
          <w:szCs w:val="20"/>
        </w:rPr>
      </w:pPr>
    </w:p>
    <w:p w14:paraId="7D6CF064" w14:textId="77777777" w:rsidR="00754A64" w:rsidRDefault="00754A64" w:rsidP="005F5619">
      <w:pPr>
        <w:rPr>
          <w:rFonts w:cs="Arial"/>
          <w:b/>
          <w:szCs w:val="20"/>
        </w:rPr>
      </w:pPr>
    </w:p>
    <w:tbl>
      <w:tblPr>
        <w:tblW w:w="9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45"/>
        <w:gridCol w:w="140"/>
        <w:gridCol w:w="140"/>
        <w:gridCol w:w="2740"/>
        <w:gridCol w:w="80"/>
        <w:gridCol w:w="3465"/>
      </w:tblGrid>
      <w:tr w:rsidR="003B7674" w:rsidRPr="00AB3D27" w14:paraId="17E47DE2" w14:textId="77777777" w:rsidTr="004B7CC4">
        <w:trPr>
          <w:cantSplit/>
          <w:trHeight w:val="280"/>
        </w:trPr>
        <w:tc>
          <w:tcPr>
            <w:tcW w:w="2645" w:type="dxa"/>
            <w:tcBorders>
              <w:top w:val="single" w:sz="6" w:space="0" w:color="C0C0C0"/>
              <w:left w:val="single" w:sz="6" w:space="0" w:color="C0C0C0"/>
            </w:tcBorders>
            <w:shd w:val="solid" w:color="auto" w:fill="auto"/>
            <w:vAlign w:val="center"/>
          </w:tcPr>
          <w:p w14:paraId="574F233D" w14:textId="77777777" w:rsidR="003B7674" w:rsidRPr="00AB3D27" w:rsidRDefault="003B7674" w:rsidP="003B09F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Approved by</w:t>
            </w:r>
          </w:p>
        </w:tc>
        <w:tc>
          <w:tcPr>
            <w:tcW w:w="140" w:type="dxa"/>
            <w:tcBorders>
              <w:left w:val="nil"/>
              <w:right w:val="single" w:sz="6" w:space="0" w:color="C0C0C0"/>
            </w:tcBorders>
            <w:vAlign w:val="center"/>
          </w:tcPr>
          <w:p w14:paraId="1207BF31" w14:textId="77777777" w:rsidR="003B7674" w:rsidRPr="00AB3D27" w:rsidRDefault="003B7674" w:rsidP="003B09F2">
            <w:pPr>
              <w:rPr>
                <w:rFonts w:cs="Arial"/>
                <w:b/>
                <w:color w:val="FFFFFF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solid" w:color="auto" w:fill="auto"/>
            <w:vAlign w:val="center"/>
          </w:tcPr>
          <w:p w14:paraId="4E3E8115" w14:textId="77777777" w:rsidR="003B7674" w:rsidRPr="00AB3D27" w:rsidRDefault="003B7674" w:rsidP="003B09F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Function</w:t>
            </w:r>
          </w:p>
        </w:tc>
        <w:tc>
          <w:tcPr>
            <w:tcW w:w="80" w:type="dxa"/>
            <w:tcBorders>
              <w:left w:val="single" w:sz="6" w:space="0" w:color="C0C0C0"/>
              <w:right w:val="single" w:sz="6" w:space="0" w:color="C0C0C0"/>
            </w:tcBorders>
            <w:vAlign w:val="center"/>
          </w:tcPr>
          <w:p w14:paraId="4EEAEB01" w14:textId="77777777" w:rsidR="003B7674" w:rsidRPr="00AB3D27" w:rsidRDefault="003B7674" w:rsidP="003B09F2">
            <w:pPr>
              <w:rPr>
                <w:rFonts w:cs="Arial"/>
                <w:b/>
                <w:color w:val="FFFFFF"/>
                <w:szCs w:val="20"/>
              </w:rPr>
            </w:pPr>
          </w:p>
        </w:tc>
        <w:tc>
          <w:tcPr>
            <w:tcW w:w="3465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solid" w:color="auto" w:fill="auto"/>
            <w:vAlign w:val="center"/>
          </w:tcPr>
          <w:p w14:paraId="2546602E" w14:textId="77777777" w:rsidR="003B7674" w:rsidRPr="00AB3D27" w:rsidRDefault="003B7674" w:rsidP="003B09F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Signature</w:t>
            </w:r>
          </w:p>
        </w:tc>
      </w:tr>
      <w:tr w:rsidR="003B7674" w:rsidRPr="00B3590A" w14:paraId="616C2F7F" w14:textId="77777777" w:rsidTr="004B7CC4">
        <w:trPr>
          <w:cantSplit/>
          <w:trHeight w:val="1077"/>
        </w:trPr>
        <w:tc>
          <w:tcPr>
            <w:tcW w:w="2785" w:type="dxa"/>
            <w:gridSpan w:val="2"/>
            <w:tcBorders>
              <w:bottom w:val="dotted" w:sz="4" w:space="0" w:color="auto"/>
            </w:tcBorders>
            <w:vAlign w:val="center"/>
          </w:tcPr>
          <w:p w14:paraId="33BE1148" w14:textId="1D5E6651" w:rsidR="003B7674" w:rsidRPr="00B3590A" w:rsidRDefault="003B7674" w:rsidP="003B09F2">
            <w:pPr>
              <w:rPr>
                <w:rFonts w:cs="Arial"/>
                <w:szCs w:val="20"/>
              </w:rPr>
            </w:pPr>
          </w:p>
        </w:tc>
        <w:tc>
          <w:tcPr>
            <w:tcW w:w="140" w:type="dxa"/>
            <w:tcBorders>
              <w:left w:val="nil"/>
            </w:tcBorders>
            <w:vAlign w:val="center"/>
          </w:tcPr>
          <w:p w14:paraId="1DA9CA41" w14:textId="77777777" w:rsidR="003B7674" w:rsidRPr="00B3590A" w:rsidRDefault="003B7674" w:rsidP="003B09F2">
            <w:pPr>
              <w:rPr>
                <w:rFonts w:cs="Arial"/>
                <w:szCs w:val="20"/>
              </w:rPr>
            </w:pPr>
          </w:p>
        </w:tc>
        <w:tc>
          <w:tcPr>
            <w:tcW w:w="2740" w:type="dxa"/>
            <w:tcBorders>
              <w:bottom w:val="dotted" w:sz="4" w:space="0" w:color="auto"/>
            </w:tcBorders>
            <w:vAlign w:val="center"/>
          </w:tcPr>
          <w:p w14:paraId="23F5ADEE" w14:textId="46CC0EBE" w:rsidR="003B7674" w:rsidRPr="00B3590A" w:rsidRDefault="003B7674" w:rsidP="005E3366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231E5655" w14:textId="77777777" w:rsidR="003B7674" w:rsidRPr="00B3590A" w:rsidRDefault="003B7674" w:rsidP="003B09F2">
            <w:pPr>
              <w:rPr>
                <w:rFonts w:cs="Arial"/>
                <w:szCs w:val="20"/>
              </w:rPr>
            </w:pPr>
          </w:p>
        </w:tc>
        <w:tc>
          <w:tcPr>
            <w:tcW w:w="3465" w:type="dxa"/>
            <w:tcBorders>
              <w:bottom w:val="dotted" w:sz="4" w:space="0" w:color="auto"/>
            </w:tcBorders>
            <w:vAlign w:val="center"/>
          </w:tcPr>
          <w:p w14:paraId="5DE2D0AC" w14:textId="77777777" w:rsidR="003B7674" w:rsidRPr="00B3590A" w:rsidRDefault="003B7674" w:rsidP="003B09F2">
            <w:pPr>
              <w:rPr>
                <w:rFonts w:cs="Arial"/>
                <w:szCs w:val="20"/>
              </w:rPr>
            </w:pPr>
          </w:p>
        </w:tc>
      </w:tr>
      <w:tr w:rsidR="003B7674" w:rsidRPr="00B3590A" w14:paraId="758D530F" w14:textId="77777777" w:rsidTr="004B7CC4">
        <w:trPr>
          <w:cantSplit/>
          <w:trHeight w:val="1077"/>
        </w:trPr>
        <w:tc>
          <w:tcPr>
            <w:tcW w:w="27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671340" w14:textId="00E8FB1D" w:rsidR="003B7674" w:rsidRPr="00B3590A" w:rsidRDefault="003B7674" w:rsidP="003B09F2">
            <w:pPr>
              <w:rPr>
                <w:rFonts w:cs="Arial"/>
                <w:szCs w:val="20"/>
              </w:rPr>
            </w:pPr>
          </w:p>
        </w:tc>
        <w:tc>
          <w:tcPr>
            <w:tcW w:w="140" w:type="dxa"/>
            <w:tcBorders>
              <w:left w:val="nil"/>
            </w:tcBorders>
            <w:vAlign w:val="center"/>
          </w:tcPr>
          <w:p w14:paraId="235A383F" w14:textId="77777777" w:rsidR="003B7674" w:rsidRPr="00B3590A" w:rsidRDefault="003B7674" w:rsidP="003B09F2">
            <w:pPr>
              <w:rPr>
                <w:rFonts w:cs="Arial"/>
                <w:szCs w:val="20"/>
              </w:rPr>
            </w:pPr>
          </w:p>
        </w:tc>
        <w:tc>
          <w:tcPr>
            <w:tcW w:w="2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0FE666" w14:textId="4987FC5B" w:rsidR="003B7674" w:rsidRPr="00B3590A" w:rsidRDefault="003B7674" w:rsidP="003B09F2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5106C5DF" w14:textId="77777777" w:rsidR="003B7674" w:rsidRPr="00B3590A" w:rsidRDefault="003B7674" w:rsidP="003B09F2">
            <w:pPr>
              <w:rPr>
                <w:rFonts w:cs="Arial"/>
                <w:szCs w:val="20"/>
              </w:rPr>
            </w:pPr>
          </w:p>
        </w:tc>
        <w:tc>
          <w:tcPr>
            <w:tcW w:w="34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E1EEA8" w14:textId="77777777" w:rsidR="003B7674" w:rsidRPr="00B3590A" w:rsidRDefault="003B7674" w:rsidP="003B09F2">
            <w:pPr>
              <w:rPr>
                <w:rFonts w:cs="Arial"/>
                <w:szCs w:val="20"/>
              </w:rPr>
            </w:pPr>
          </w:p>
        </w:tc>
      </w:tr>
      <w:tr w:rsidR="004B7CC4" w:rsidRPr="00B3590A" w14:paraId="321EC695" w14:textId="77777777" w:rsidTr="004B7CC4">
        <w:trPr>
          <w:cantSplit/>
          <w:trHeight w:val="1077"/>
        </w:trPr>
        <w:tc>
          <w:tcPr>
            <w:tcW w:w="27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E5090C" w14:textId="04F64907" w:rsidR="004B7CC4" w:rsidRDefault="004B7CC4" w:rsidP="004B7CC4">
            <w:pPr>
              <w:rPr>
                <w:rFonts w:cs="Arial"/>
                <w:szCs w:val="20"/>
              </w:rPr>
            </w:pPr>
          </w:p>
        </w:tc>
        <w:tc>
          <w:tcPr>
            <w:tcW w:w="140" w:type="dxa"/>
            <w:tcBorders>
              <w:left w:val="nil"/>
            </w:tcBorders>
            <w:vAlign w:val="center"/>
          </w:tcPr>
          <w:p w14:paraId="4C98F5EA" w14:textId="77777777" w:rsidR="004B7CC4" w:rsidRPr="00B3590A" w:rsidRDefault="004B7CC4" w:rsidP="004B7CC4">
            <w:pPr>
              <w:rPr>
                <w:rFonts w:cs="Arial"/>
                <w:szCs w:val="20"/>
              </w:rPr>
            </w:pPr>
          </w:p>
        </w:tc>
        <w:tc>
          <w:tcPr>
            <w:tcW w:w="2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EE2DC" w14:textId="77777777" w:rsidR="004B7CC4" w:rsidRPr="00733463" w:rsidRDefault="004B7CC4" w:rsidP="004B7CC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72F1C505" w14:textId="77777777" w:rsidR="004B7CC4" w:rsidRPr="00B3590A" w:rsidRDefault="004B7CC4" w:rsidP="004B7CC4">
            <w:pPr>
              <w:rPr>
                <w:rFonts w:cs="Arial"/>
                <w:szCs w:val="20"/>
              </w:rPr>
            </w:pPr>
          </w:p>
        </w:tc>
        <w:tc>
          <w:tcPr>
            <w:tcW w:w="346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04C60" w14:textId="77777777" w:rsidR="004B7CC4" w:rsidRPr="00B3590A" w:rsidRDefault="004B7CC4" w:rsidP="004B7CC4">
            <w:pPr>
              <w:rPr>
                <w:rFonts w:cs="Arial"/>
                <w:szCs w:val="20"/>
              </w:rPr>
            </w:pPr>
          </w:p>
        </w:tc>
      </w:tr>
    </w:tbl>
    <w:p w14:paraId="49B850D9" w14:textId="77777777" w:rsidR="003B7674" w:rsidRPr="00754A64" w:rsidRDefault="003B7674" w:rsidP="005F5619">
      <w:pPr>
        <w:rPr>
          <w:rFonts w:cs="Arial"/>
          <w:b/>
          <w:szCs w:val="20"/>
        </w:rPr>
      </w:pPr>
    </w:p>
    <w:p w14:paraId="3F026BF9" w14:textId="77777777" w:rsidR="00754A64" w:rsidRPr="00754A64" w:rsidRDefault="00754A64" w:rsidP="00754A64">
      <w:pPr>
        <w:rPr>
          <w:rFonts w:cs="Arial"/>
          <w:b/>
          <w:szCs w:val="20"/>
        </w:rPr>
      </w:pPr>
    </w:p>
    <w:p w14:paraId="5AF512D0" w14:textId="77777777" w:rsidR="00754A64" w:rsidRPr="00B3590A" w:rsidRDefault="00754A64" w:rsidP="00754A64">
      <w:pPr>
        <w:rPr>
          <w:rFonts w:cs="Arial"/>
          <w:b/>
          <w:sz w:val="40"/>
        </w:rPr>
      </w:pPr>
      <w:r>
        <w:rPr>
          <w:rFonts w:cs="Arial"/>
          <w:b/>
          <w:sz w:val="40"/>
        </w:rPr>
        <w:t>D</w:t>
      </w:r>
      <w:r w:rsidRPr="00B3590A">
        <w:rPr>
          <w:rFonts w:cs="Arial"/>
          <w:b/>
          <w:sz w:val="40"/>
        </w:rPr>
        <w:t>istribution to</w:t>
      </w:r>
    </w:p>
    <w:p w14:paraId="06DF89DC" w14:textId="77777777" w:rsidR="00754A64" w:rsidRPr="00754A64" w:rsidRDefault="00754A64" w:rsidP="00754A64">
      <w:pPr>
        <w:rPr>
          <w:rFonts w:cs="Arial"/>
          <w:szCs w:val="20"/>
        </w:rPr>
      </w:pPr>
    </w:p>
    <w:tbl>
      <w:tblPr>
        <w:tblW w:w="9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70"/>
        <w:gridCol w:w="80"/>
        <w:gridCol w:w="1360"/>
        <w:gridCol w:w="80"/>
        <w:gridCol w:w="3520"/>
      </w:tblGrid>
      <w:tr w:rsidR="00754A64" w:rsidRPr="00B3590A" w14:paraId="7CAF2DDF" w14:textId="77777777">
        <w:trPr>
          <w:cantSplit/>
          <w:trHeight w:val="280"/>
        </w:trPr>
        <w:tc>
          <w:tcPr>
            <w:tcW w:w="4170" w:type="dxa"/>
            <w:tcBorders>
              <w:top w:val="single" w:sz="6" w:space="0" w:color="C0C0C0"/>
              <w:left w:val="single" w:sz="6" w:space="0" w:color="C0C0C0"/>
            </w:tcBorders>
            <w:shd w:val="solid" w:color="auto" w:fill="auto"/>
            <w:vAlign w:val="center"/>
          </w:tcPr>
          <w:p w14:paraId="48B87DA9" w14:textId="77777777" w:rsidR="00754A64" w:rsidRPr="00AB3D27" w:rsidRDefault="00754A64" w:rsidP="00FD0254">
            <w:pPr>
              <w:rPr>
                <w:rFonts w:cs="Arial"/>
                <w:b/>
                <w:szCs w:val="20"/>
              </w:rPr>
            </w:pPr>
            <w:r w:rsidRPr="00AB3D27">
              <w:rPr>
                <w:rFonts w:cs="Arial"/>
                <w:b/>
                <w:szCs w:val="20"/>
              </w:rPr>
              <w:t>Organization / Department / Division</w:t>
            </w:r>
          </w:p>
        </w:tc>
        <w:tc>
          <w:tcPr>
            <w:tcW w:w="80" w:type="dxa"/>
            <w:tcBorders>
              <w:left w:val="nil"/>
              <w:right w:val="single" w:sz="6" w:space="0" w:color="C0C0C0"/>
            </w:tcBorders>
            <w:vAlign w:val="center"/>
          </w:tcPr>
          <w:p w14:paraId="68B993D5" w14:textId="77777777" w:rsidR="00754A64" w:rsidRPr="00AB3D27" w:rsidRDefault="00754A64" w:rsidP="00FD0254">
            <w:pPr>
              <w:rPr>
                <w:rFonts w:cs="Arial"/>
                <w:b/>
                <w:color w:val="FFFFFF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solid" w:color="auto" w:fill="auto"/>
            <w:vAlign w:val="center"/>
          </w:tcPr>
          <w:p w14:paraId="3269519C" w14:textId="77777777" w:rsidR="00754A64" w:rsidRPr="00AB3D27" w:rsidRDefault="00EB7353" w:rsidP="00FD025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80" w:type="dxa"/>
            <w:tcBorders>
              <w:left w:val="single" w:sz="6" w:space="0" w:color="C0C0C0"/>
              <w:right w:val="single" w:sz="6" w:space="0" w:color="C0C0C0"/>
            </w:tcBorders>
            <w:vAlign w:val="center"/>
          </w:tcPr>
          <w:p w14:paraId="0D6C917C" w14:textId="77777777" w:rsidR="00754A64" w:rsidRPr="00AB3D27" w:rsidRDefault="00754A64" w:rsidP="00FD0254">
            <w:pPr>
              <w:rPr>
                <w:rFonts w:cs="Arial"/>
                <w:b/>
                <w:color w:val="FFFFFF"/>
                <w:szCs w:val="20"/>
              </w:rPr>
            </w:pP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solid" w:color="auto" w:fill="auto"/>
            <w:vAlign w:val="center"/>
          </w:tcPr>
          <w:p w14:paraId="19160449" w14:textId="77777777" w:rsidR="00754A64" w:rsidRPr="00AB3D27" w:rsidRDefault="00EB7353" w:rsidP="00FD025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</w:t>
            </w:r>
            <w:r w:rsidR="00754A64" w:rsidRPr="00AB3D27">
              <w:rPr>
                <w:rFonts w:cs="Arial"/>
                <w:b/>
                <w:szCs w:val="20"/>
              </w:rPr>
              <w:t>y</w:t>
            </w:r>
          </w:p>
        </w:tc>
      </w:tr>
      <w:tr w:rsidR="00754A64" w:rsidRPr="00B3590A" w14:paraId="38D36BFD" w14:textId="77777777">
        <w:trPr>
          <w:cantSplit/>
          <w:trHeight w:val="280"/>
        </w:trPr>
        <w:tc>
          <w:tcPr>
            <w:tcW w:w="4170" w:type="dxa"/>
            <w:tcBorders>
              <w:bottom w:val="dotted" w:sz="4" w:space="0" w:color="auto"/>
            </w:tcBorders>
            <w:vAlign w:val="center"/>
          </w:tcPr>
          <w:p w14:paraId="677FBD8B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2A976F50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1360" w:type="dxa"/>
            <w:tcBorders>
              <w:bottom w:val="dotted" w:sz="4" w:space="0" w:color="auto"/>
            </w:tcBorders>
            <w:vAlign w:val="center"/>
          </w:tcPr>
          <w:p w14:paraId="0E962688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3150FA69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3520" w:type="dxa"/>
            <w:tcBorders>
              <w:bottom w:val="dotted" w:sz="4" w:space="0" w:color="auto"/>
            </w:tcBorders>
            <w:vAlign w:val="center"/>
          </w:tcPr>
          <w:p w14:paraId="0AA3612B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</w:tr>
      <w:tr w:rsidR="00754A64" w:rsidRPr="00B3590A" w14:paraId="51DC0113" w14:textId="77777777">
        <w:trPr>
          <w:cantSplit/>
          <w:trHeight w:val="280"/>
        </w:trPr>
        <w:tc>
          <w:tcPr>
            <w:tcW w:w="41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299AF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0D2EA113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13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608DA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23EE80D1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35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0A1CD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</w:tr>
      <w:tr w:rsidR="00754A64" w:rsidRPr="00B3590A" w14:paraId="06BA54B9" w14:textId="77777777">
        <w:trPr>
          <w:cantSplit/>
          <w:trHeight w:val="280"/>
        </w:trPr>
        <w:tc>
          <w:tcPr>
            <w:tcW w:w="41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21A4F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37580B76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13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BC81A3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25C6354A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35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72103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</w:tr>
      <w:tr w:rsidR="00754A64" w:rsidRPr="00B3590A" w14:paraId="7C6A9699" w14:textId="77777777">
        <w:trPr>
          <w:cantSplit/>
          <w:trHeight w:val="280"/>
        </w:trPr>
        <w:tc>
          <w:tcPr>
            <w:tcW w:w="41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0EE83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7CDADEFE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13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9BA72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51629123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35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6D0F1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</w:tr>
      <w:tr w:rsidR="00754A64" w:rsidRPr="00B3590A" w14:paraId="0744B7BD" w14:textId="77777777">
        <w:trPr>
          <w:cantSplit/>
          <w:trHeight w:val="280"/>
        </w:trPr>
        <w:tc>
          <w:tcPr>
            <w:tcW w:w="41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05EC0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14DFA646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13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FA7995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tcBorders>
              <w:left w:val="nil"/>
            </w:tcBorders>
            <w:vAlign w:val="center"/>
          </w:tcPr>
          <w:p w14:paraId="3E174523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  <w:tc>
          <w:tcPr>
            <w:tcW w:w="35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C41ACC" w14:textId="77777777" w:rsidR="00754A64" w:rsidRPr="00B3590A" w:rsidRDefault="00754A64" w:rsidP="00FD0254">
            <w:pPr>
              <w:rPr>
                <w:rFonts w:cs="Arial"/>
                <w:szCs w:val="20"/>
              </w:rPr>
            </w:pPr>
          </w:p>
        </w:tc>
      </w:tr>
    </w:tbl>
    <w:p w14:paraId="724986E7" w14:textId="77777777" w:rsidR="00754A64" w:rsidRDefault="00754A64" w:rsidP="005F5619">
      <w:pPr>
        <w:rPr>
          <w:rFonts w:cs="Arial"/>
          <w:b/>
          <w:szCs w:val="20"/>
        </w:rPr>
      </w:pPr>
    </w:p>
    <w:p w14:paraId="09C9436F" w14:textId="77777777" w:rsidR="00593546" w:rsidRPr="00593546" w:rsidRDefault="00593546" w:rsidP="00593546">
      <w:pPr>
        <w:rPr>
          <w:rFonts w:cs="Arial"/>
          <w:b/>
          <w:szCs w:val="20"/>
        </w:rPr>
      </w:pPr>
    </w:p>
    <w:p w14:paraId="092CA204" w14:textId="77777777" w:rsidR="00593546" w:rsidRPr="00B3590A" w:rsidRDefault="00593546" w:rsidP="00593546">
      <w:pPr>
        <w:rPr>
          <w:rFonts w:cs="Arial"/>
          <w:b/>
          <w:sz w:val="40"/>
        </w:rPr>
      </w:pPr>
      <w:r w:rsidRPr="00B3590A">
        <w:rPr>
          <w:rFonts w:cs="Arial"/>
          <w:b/>
          <w:sz w:val="40"/>
        </w:rPr>
        <w:t>Revision Record</w:t>
      </w:r>
      <w:r w:rsidR="00734F1A">
        <w:rPr>
          <w:rFonts w:cs="Arial"/>
          <w:b/>
          <w:sz w:val="40"/>
        </w:rPr>
        <w:t xml:space="preserve"> </w:t>
      </w:r>
    </w:p>
    <w:p w14:paraId="105018C5" w14:textId="77777777" w:rsidR="00593546" w:rsidRPr="00754A64" w:rsidRDefault="00593546" w:rsidP="00593546">
      <w:pPr>
        <w:ind w:left="20"/>
        <w:rPr>
          <w:rFonts w:cs="Arial"/>
          <w:szCs w:val="20"/>
        </w:rPr>
      </w:pPr>
    </w:p>
    <w:tbl>
      <w:tblPr>
        <w:tblW w:w="9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85"/>
        <w:gridCol w:w="2835"/>
        <w:gridCol w:w="85"/>
        <w:gridCol w:w="3370"/>
      </w:tblGrid>
      <w:tr w:rsidR="00593546" w:rsidRPr="00B3590A" w14:paraId="669C585E" w14:textId="77777777">
        <w:trPr>
          <w:cantSplit/>
          <w:trHeight w:val="280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</w:tcBorders>
            <w:shd w:val="solid" w:color="auto" w:fill="auto"/>
            <w:vAlign w:val="center"/>
          </w:tcPr>
          <w:p w14:paraId="6BD30293" w14:textId="77777777" w:rsidR="00593546" w:rsidRPr="00AB3D27" w:rsidRDefault="00593546" w:rsidP="00AD7038">
            <w:pPr>
              <w:rPr>
                <w:rFonts w:cs="Arial"/>
                <w:b/>
                <w:szCs w:val="20"/>
              </w:rPr>
            </w:pPr>
            <w:r w:rsidRPr="00AB3D27">
              <w:rPr>
                <w:rFonts w:cs="Arial"/>
                <w:b/>
                <w:szCs w:val="20"/>
              </w:rPr>
              <w:t>Reviewer</w:t>
            </w:r>
            <w:r w:rsidR="00356369">
              <w:rPr>
                <w:rFonts w:cs="Arial"/>
                <w:b/>
                <w:szCs w:val="20"/>
              </w:rPr>
              <w:t>(s)</w:t>
            </w:r>
          </w:p>
        </w:tc>
        <w:tc>
          <w:tcPr>
            <w:tcW w:w="85" w:type="dxa"/>
            <w:tcBorders>
              <w:left w:val="nil"/>
              <w:right w:val="single" w:sz="6" w:space="0" w:color="C0C0C0"/>
            </w:tcBorders>
            <w:vAlign w:val="center"/>
          </w:tcPr>
          <w:p w14:paraId="1916A669" w14:textId="77777777" w:rsidR="00593546" w:rsidRPr="00AB3D27" w:rsidRDefault="00593546" w:rsidP="00AD7038">
            <w:pPr>
              <w:rPr>
                <w:rFonts w:cs="Arial"/>
                <w:b/>
                <w:color w:val="FFFFFF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solid" w:color="auto" w:fill="auto"/>
            <w:vAlign w:val="center"/>
          </w:tcPr>
          <w:p w14:paraId="14FAB7EE" w14:textId="77777777" w:rsidR="00593546" w:rsidRPr="00AB3D27" w:rsidRDefault="00356369" w:rsidP="00AD7038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Comments</w:t>
            </w:r>
          </w:p>
        </w:tc>
        <w:tc>
          <w:tcPr>
            <w:tcW w:w="85" w:type="dxa"/>
            <w:tcBorders>
              <w:left w:val="single" w:sz="6" w:space="0" w:color="C0C0C0"/>
              <w:right w:val="single" w:sz="6" w:space="0" w:color="C0C0C0"/>
            </w:tcBorders>
            <w:vAlign w:val="center"/>
          </w:tcPr>
          <w:p w14:paraId="716ED842" w14:textId="77777777" w:rsidR="00593546" w:rsidRPr="00AB3D27" w:rsidRDefault="00593546" w:rsidP="00AD7038">
            <w:pPr>
              <w:rPr>
                <w:rFonts w:cs="Arial"/>
                <w:b/>
                <w:color w:val="FFFFFF"/>
                <w:szCs w:val="20"/>
              </w:rPr>
            </w:pPr>
          </w:p>
        </w:tc>
        <w:tc>
          <w:tcPr>
            <w:tcW w:w="3370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solid" w:color="auto" w:fill="auto"/>
            <w:vAlign w:val="center"/>
          </w:tcPr>
          <w:p w14:paraId="446B6206" w14:textId="77777777" w:rsidR="00593546" w:rsidRPr="00AB3D27" w:rsidRDefault="00356369" w:rsidP="00AD7038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Sign off </w:t>
            </w:r>
          </w:p>
        </w:tc>
      </w:tr>
      <w:tr w:rsidR="00593546" w:rsidRPr="00B3590A" w14:paraId="670C5F55" w14:textId="77777777">
        <w:trPr>
          <w:cantSplit/>
          <w:trHeight w:val="280"/>
        </w:trPr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16F70656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85" w:type="dxa"/>
            <w:tcBorders>
              <w:left w:val="nil"/>
            </w:tcBorders>
            <w:vAlign w:val="center"/>
          </w:tcPr>
          <w:p w14:paraId="1DBAD235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231F013D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85" w:type="dxa"/>
            <w:tcBorders>
              <w:left w:val="nil"/>
            </w:tcBorders>
            <w:vAlign w:val="center"/>
          </w:tcPr>
          <w:p w14:paraId="777F4DA9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3370" w:type="dxa"/>
            <w:tcBorders>
              <w:bottom w:val="dotted" w:sz="4" w:space="0" w:color="auto"/>
            </w:tcBorders>
            <w:vAlign w:val="center"/>
          </w:tcPr>
          <w:p w14:paraId="69D337B1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</w:tr>
      <w:tr w:rsidR="00593546" w:rsidRPr="00B3590A" w14:paraId="3C533769" w14:textId="77777777">
        <w:trPr>
          <w:cantSplit/>
          <w:trHeight w:val="280"/>
        </w:trPr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23E82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85" w:type="dxa"/>
            <w:tcBorders>
              <w:left w:val="nil"/>
            </w:tcBorders>
            <w:vAlign w:val="center"/>
          </w:tcPr>
          <w:p w14:paraId="3114DA05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CAEA9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85" w:type="dxa"/>
            <w:tcBorders>
              <w:left w:val="nil"/>
            </w:tcBorders>
            <w:vAlign w:val="center"/>
          </w:tcPr>
          <w:p w14:paraId="03C54FC2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33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16818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</w:tr>
      <w:tr w:rsidR="00593546" w:rsidRPr="00B3590A" w14:paraId="5E6E4998" w14:textId="77777777">
        <w:trPr>
          <w:cantSplit/>
          <w:trHeight w:val="280"/>
        </w:trPr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81970D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85" w:type="dxa"/>
            <w:tcBorders>
              <w:left w:val="nil"/>
            </w:tcBorders>
            <w:vAlign w:val="center"/>
          </w:tcPr>
          <w:p w14:paraId="098CBABF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4EFE0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85" w:type="dxa"/>
            <w:tcBorders>
              <w:left w:val="nil"/>
            </w:tcBorders>
            <w:vAlign w:val="center"/>
          </w:tcPr>
          <w:p w14:paraId="47D350F2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  <w:tc>
          <w:tcPr>
            <w:tcW w:w="33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D53566" w14:textId="77777777" w:rsidR="00593546" w:rsidRPr="00B3590A" w:rsidRDefault="00593546" w:rsidP="00AD7038">
            <w:pPr>
              <w:rPr>
                <w:rFonts w:cs="Arial"/>
                <w:szCs w:val="20"/>
              </w:rPr>
            </w:pPr>
          </w:p>
        </w:tc>
      </w:tr>
      <w:tr w:rsidR="00356369" w:rsidRPr="00B3590A" w14:paraId="364A6378" w14:textId="77777777">
        <w:trPr>
          <w:cantSplit/>
          <w:trHeight w:val="280"/>
        </w:trPr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0A2742" w14:textId="77777777" w:rsidR="00356369" w:rsidRPr="00B3590A" w:rsidRDefault="00356369" w:rsidP="00AD7038">
            <w:pPr>
              <w:rPr>
                <w:rFonts w:cs="Arial"/>
                <w:szCs w:val="20"/>
              </w:rPr>
            </w:pPr>
          </w:p>
        </w:tc>
        <w:tc>
          <w:tcPr>
            <w:tcW w:w="85" w:type="dxa"/>
            <w:tcBorders>
              <w:left w:val="nil"/>
            </w:tcBorders>
            <w:vAlign w:val="center"/>
          </w:tcPr>
          <w:p w14:paraId="4890DD0D" w14:textId="77777777" w:rsidR="00356369" w:rsidRPr="00B3590A" w:rsidRDefault="00356369" w:rsidP="00AD7038">
            <w:pPr>
              <w:rPr>
                <w:rFonts w:cs="Arial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D1FE6" w14:textId="77777777" w:rsidR="00356369" w:rsidRPr="00B3590A" w:rsidRDefault="00356369" w:rsidP="00AD7038">
            <w:pPr>
              <w:rPr>
                <w:rFonts w:cs="Arial"/>
                <w:szCs w:val="20"/>
              </w:rPr>
            </w:pPr>
          </w:p>
        </w:tc>
        <w:tc>
          <w:tcPr>
            <w:tcW w:w="85" w:type="dxa"/>
            <w:tcBorders>
              <w:left w:val="nil"/>
            </w:tcBorders>
            <w:vAlign w:val="center"/>
          </w:tcPr>
          <w:p w14:paraId="733DB522" w14:textId="77777777" w:rsidR="00356369" w:rsidRPr="00B3590A" w:rsidRDefault="00356369" w:rsidP="00AD7038">
            <w:pPr>
              <w:rPr>
                <w:rFonts w:cs="Arial"/>
                <w:szCs w:val="20"/>
              </w:rPr>
            </w:pPr>
          </w:p>
        </w:tc>
        <w:tc>
          <w:tcPr>
            <w:tcW w:w="33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5ADFDA" w14:textId="77777777" w:rsidR="00356369" w:rsidRPr="00B3590A" w:rsidRDefault="00356369" w:rsidP="00AD7038">
            <w:pPr>
              <w:rPr>
                <w:rFonts w:cs="Arial"/>
                <w:szCs w:val="20"/>
              </w:rPr>
            </w:pPr>
          </w:p>
        </w:tc>
      </w:tr>
    </w:tbl>
    <w:p w14:paraId="5ED6D20D" w14:textId="77777777" w:rsidR="00593546" w:rsidRDefault="00593546" w:rsidP="00593546">
      <w:pPr>
        <w:rPr>
          <w:rFonts w:cs="Arial"/>
          <w:szCs w:val="20"/>
        </w:rPr>
      </w:pPr>
    </w:p>
    <w:p w14:paraId="7245264B" w14:textId="77777777" w:rsidR="00356369" w:rsidRDefault="00356369" w:rsidP="00593546">
      <w:pPr>
        <w:rPr>
          <w:rFonts w:cs="Arial"/>
          <w:szCs w:val="20"/>
        </w:rPr>
      </w:pPr>
    </w:p>
    <w:p w14:paraId="61DB08D3" w14:textId="5A58497E" w:rsidR="0080090E" w:rsidRDefault="0080090E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766D5111" w14:textId="77777777" w:rsidR="00356369" w:rsidRDefault="00356369" w:rsidP="00593546">
      <w:pPr>
        <w:rPr>
          <w:rFonts w:cs="Arial"/>
          <w:szCs w:val="20"/>
        </w:rPr>
      </w:pPr>
      <w:r>
        <w:rPr>
          <w:rFonts w:cs="Arial"/>
          <w:b/>
          <w:sz w:val="40"/>
        </w:rPr>
        <w:lastRenderedPageBreak/>
        <w:t>Change log</w:t>
      </w:r>
    </w:p>
    <w:p w14:paraId="5ACBF688" w14:textId="77777777" w:rsidR="00356369" w:rsidRDefault="00356369" w:rsidP="00593546">
      <w:pPr>
        <w:rPr>
          <w:rFonts w:cs="Arial"/>
          <w:szCs w:val="20"/>
        </w:rPr>
      </w:pPr>
    </w:p>
    <w:p w14:paraId="5DBD94E6" w14:textId="77777777" w:rsidR="00356369" w:rsidRPr="00754A64" w:rsidRDefault="00356369" w:rsidP="00593546">
      <w:pPr>
        <w:rPr>
          <w:rFonts w:cs="Arial"/>
          <w:szCs w:val="20"/>
        </w:rPr>
      </w:pPr>
    </w:p>
    <w:tbl>
      <w:tblPr>
        <w:tblW w:w="939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80"/>
        <w:gridCol w:w="1053"/>
        <w:gridCol w:w="105"/>
        <w:gridCol w:w="37"/>
        <w:gridCol w:w="43"/>
        <w:gridCol w:w="1717"/>
        <w:gridCol w:w="80"/>
        <w:gridCol w:w="105"/>
        <w:gridCol w:w="80"/>
        <w:gridCol w:w="2512"/>
        <w:gridCol w:w="107"/>
        <w:gridCol w:w="35"/>
        <w:gridCol w:w="72"/>
        <w:gridCol w:w="2196"/>
        <w:gridCol w:w="36"/>
      </w:tblGrid>
      <w:tr w:rsidR="005F5619" w:rsidRPr="00B3590A" w14:paraId="62CD48A1" w14:textId="77777777" w:rsidTr="0080090E">
        <w:trPr>
          <w:gridAfter w:val="1"/>
          <w:wAfter w:w="36" w:type="dxa"/>
          <w:cantSplit/>
          <w:trHeight w:val="280"/>
        </w:trPr>
        <w:tc>
          <w:tcPr>
            <w:tcW w:w="1134" w:type="dxa"/>
            <w:shd w:val="solid" w:color="auto" w:fill="auto"/>
            <w:vAlign w:val="center"/>
          </w:tcPr>
          <w:p w14:paraId="4D061F0F" w14:textId="77777777" w:rsidR="005F5619" w:rsidRPr="00B3590A" w:rsidRDefault="00356369" w:rsidP="00CB2EB8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Change</w:t>
            </w:r>
            <w:r w:rsidR="00CB2EB8">
              <w:rPr>
                <w:rFonts w:cs="Arial"/>
                <w:b/>
                <w:szCs w:val="20"/>
              </w:rPr>
              <w:t xml:space="preserve"> ID</w:t>
            </w:r>
          </w:p>
        </w:tc>
        <w:tc>
          <w:tcPr>
            <w:tcW w:w="80" w:type="dxa"/>
            <w:vAlign w:val="center"/>
          </w:tcPr>
          <w:p w14:paraId="7EE264AD" w14:textId="77777777" w:rsidR="005F5619" w:rsidRPr="00B3590A" w:rsidRDefault="005F5619" w:rsidP="00CB2EB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1053" w:type="dxa"/>
            <w:shd w:val="solid" w:color="auto" w:fill="auto"/>
            <w:vAlign w:val="center"/>
          </w:tcPr>
          <w:p w14:paraId="4E3D4612" w14:textId="77777777" w:rsidR="005F5619" w:rsidRPr="00B3590A" w:rsidRDefault="005F5619" w:rsidP="00CB2EB8">
            <w:pPr>
              <w:jc w:val="center"/>
              <w:rPr>
                <w:rFonts w:cs="Arial"/>
                <w:b/>
                <w:szCs w:val="20"/>
              </w:rPr>
            </w:pPr>
            <w:r w:rsidRPr="00B3590A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142" w:type="dxa"/>
            <w:gridSpan w:val="2"/>
            <w:vAlign w:val="center"/>
          </w:tcPr>
          <w:p w14:paraId="1FB5F8E2" w14:textId="77777777" w:rsidR="005F5619" w:rsidRPr="00B3590A" w:rsidRDefault="005F5619" w:rsidP="00CB2EB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1760" w:type="dxa"/>
            <w:gridSpan w:val="2"/>
            <w:shd w:val="solid" w:color="auto" w:fill="auto"/>
            <w:vAlign w:val="center"/>
          </w:tcPr>
          <w:p w14:paraId="2319AF80" w14:textId="77777777" w:rsidR="005F5619" w:rsidRPr="00B3590A" w:rsidRDefault="005F5619" w:rsidP="00CB2EB8">
            <w:pPr>
              <w:jc w:val="center"/>
              <w:rPr>
                <w:rFonts w:cs="Arial"/>
                <w:b/>
                <w:szCs w:val="20"/>
              </w:rPr>
            </w:pPr>
            <w:r w:rsidRPr="00B3590A">
              <w:rPr>
                <w:rFonts w:cs="Arial"/>
                <w:b/>
                <w:szCs w:val="20"/>
              </w:rPr>
              <w:t>Author</w:t>
            </w:r>
          </w:p>
        </w:tc>
        <w:tc>
          <w:tcPr>
            <w:tcW w:w="80" w:type="dxa"/>
            <w:vAlign w:val="center"/>
          </w:tcPr>
          <w:p w14:paraId="2B6E7A39" w14:textId="77777777" w:rsidR="005F5619" w:rsidRPr="00B3590A" w:rsidRDefault="005F5619" w:rsidP="00CB2EB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2697" w:type="dxa"/>
            <w:gridSpan w:val="3"/>
            <w:shd w:val="solid" w:color="auto" w:fill="auto"/>
            <w:vAlign w:val="center"/>
          </w:tcPr>
          <w:p w14:paraId="4853A370" w14:textId="77777777" w:rsidR="005F5619" w:rsidRPr="00B3590A" w:rsidRDefault="005F5619" w:rsidP="00CB2EB8">
            <w:pPr>
              <w:jc w:val="center"/>
              <w:rPr>
                <w:rFonts w:cs="Arial"/>
                <w:b/>
                <w:szCs w:val="20"/>
              </w:rPr>
            </w:pPr>
            <w:r w:rsidRPr="00B3590A">
              <w:rPr>
                <w:rFonts w:cs="Arial"/>
                <w:b/>
                <w:szCs w:val="20"/>
              </w:rPr>
              <w:t>Description</w:t>
            </w:r>
          </w:p>
        </w:tc>
        <w:tc>
          <w:tcPr>
            <w:tcW w:w="142" w:type="dxa"/>
            <w:gridSpan w:val="2"/>
            <w:vAlign w:val="center"/>
          </w:tcPr>
          <w:p w14:paraId="4BB1EB82" w14:textId="77777777" w:rsidR="005F5619" w:rsidRPr="00B3590A" w:rsidRDefault="005F5619" w:rsidP="00CB2EB8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2268" w:type="dxa"/>
            <w:gridSpan w:val="2"/>
            <w:shd w:val="solid" w:color="auto" w:fill="auto"/>
            <w:vAlign w:val="center"/>
          </w:tcPr>
          <w:p w14:paraId="03A4C2AE" w14:textId="77777777" w:rsidR="005F5619" w:rsidRPr="00B3590A" w:rsidRDefault="005F5619" w:rsidP="00CB2EB8">
            <w:pPr>
              <w:jc w:val="center"/>
              <w:rPr>
                <w:rFonts w:cs="Arial"/>
                <w:b/>
                <w:szCs w:val="20"/>
              </w:rPr>
            </w:pPr>
            <w:r w:rsidRPr="00B3590A">
              <w:rPr>
                <w:rFonts w:cs="Arial"/>
                <w:b/>
                <w:szCs w:val="20"/>
              </w:rPr>
              <w:t>Section(s) affected</w:t>
            </w:r>
          </w:p>
        </w:tc>
      </w:tr>
      <w:tr w:rsidR="00DB0BDC" w:rsidRPr="00B3590A" w14:paraId="6455B46F" w14:textId="77777777" w:rsidTr="00CB2EB8">
        <w:trPr>
          <w:cantSplit/>
          <w:trHeight w:val="280"/>
        </w:trPr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14:paraId="786823E6" w14:textId="7EE6FD7C" w:rsidR="00DB0BDC" w:rsidRPr="003266EB" w:rsidRDefault="00DB0BDC" w:rsidP="00CB2EB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4E361F79" w14:textId="77777777" w:rsidR="00DB0BDC" w:rsidRPr="00B3590A" w:rsidRDefault="00DB0BDC" w:rsidP="00CB2EB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bottom w:val="dotted" w:sz="4" w:space="0" w:color="auto"/>
            </w:tcBorders>
            <w:vAlign w:val="center"/>
          </w:tcPr>
          <w:p w14:paraId="0D62349C" w14:textId="58CB00B5" w:rsidR="00DB0BDC" w:rsidRPr="00B3590A" w:rsidRDefault="00DB0BDC" w:rsidP="00CB2EB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0B88FB60" w14:textId="77777777" w:rsidR="00DB0BDC" w:rsidRPr="00B3590A" w:rsidRDefault="00DB0BDC" w:rsidP="00CB2EB8">
            <w:pPr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bottom w:val="dotted" w:sz="4" w:space="0" w:color="auto"/>
            </w:tcBorders>
            <w:vAlign w:val="center"/>
          </w:tcPr>
          <w:p w14:paraId="212035EB" w14:textId="7F075EC1" w:rsidR="00CB2EB8" w:rsidRPr="00B3590A" w:rsidRDefault="00CB2EB8" w:rsidP="00CB2EB8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6BC13A02" w14:textId="77777777" w:rsidR="00DB0BDC" w:rsidRPr="00B3590A" w:rsidRDefault="00DB0BDC" w:rsidP="00CB2EB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bottom w:val="dotted" w:sz="4" w:space="0" w:color="auto"/>
            </w:tcBorders>
            <w:vAlign w:val="center"/>
          </w:tcPr>
          <w:p w14:paraId="6EDB3D0F" w14:textId="28667E48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6BC25CA9" w14:textId="14CA57C7" w:rsidR="00DB0BDC" w:rsidRPr="00B3590A" w:rsidRDefault="00DB0BDC" w:rsidP="00CB2EB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bottom w:val="dotted" w:sz="4" w:space="0" w:color="auto"/>
            </w:tcBorders>
            <w:vAlign w:val="center"/>
          </w:tcPr>
          <w:p w14:paraId="1A69B51C" w14:textId="775C3B93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27ADDECB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7E82E" w14:textId="5F714827" w:rsidR="00DB0BDC" w:rsidRPr="003266EB" w:rsidRDefault="00DB0BDC" w:rsidP="0080090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2F930F18" w14:textId="77777777" w:rsidR="00DB0BDC" w:rsidRPr="00B3590A" w:rsidRDefault="00DB0BDC" w:rsidP="0080090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6D227" w14:textId="1D8DAEA2" w:rsidR="00DB0BDC" w:rsidRPr="00B3590A" w:rsidRDefault="00DB0BDC" w:rsidP="0080090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7BA8F21D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5D3B79" w14:textId="477CE5EE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62BF4B06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E1C9D" w14:textId="16293FAF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358CA168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8DB9C" w14:textId="7E97872A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04CCD4CA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8D39B" w14:textId="74C27F17" w:rsidR="00DB0BDC" w:rsidRPr="003266EB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08EAD48D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E8E6A3" w14:textId="667A169D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08E4C4A6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58C814" w14:textId="7F2C6DB8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280094D0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59B878" w14:textId="04850C10" w:rsidR="00B53AEB" w:rsidRPr="00B3590A" w:rsidRDefault="00B53AEB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4206A351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43E75" w14:textId="17E9EF11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2866CA5F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C0B65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061DFC82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6CC066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321DD33C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3D77E5" w14:textId="77777777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7A2D5086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7717B2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6ED4DA9B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36F6E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6368AD25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6E5849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463D9DB8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87456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3EF3CE93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8B43F" w14:textId="77777777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42379C5E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6A6ED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64EEB7B3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0A338E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0051CC0E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7471F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15005292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6C6A81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023EAAF0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306505" w14:textId="77777777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10A054A0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DB4681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042CAE8A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30985C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77408F54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DE543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792133AC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C85123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64DD64BC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E62E8" w14:textId="77777777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51D51341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508E8F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0B79FE03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126885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485FBCC3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C781A1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3AC4B78F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2BA07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74675730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8B291" w14:textId="77777777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06372E56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93B90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2D6EBE22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0E862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26E0C266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9516B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7B1541C5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922D7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1D0A911D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6DB484" w14:textId="77777777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40B30186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E35CA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0972647F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861503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4084CAE3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E8046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50DBC044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BCB72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5768869D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129B2" w14:textId="77777777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27A98AC0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AF9C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6929AE90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1AC1AB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3CE3FC32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8336B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55895840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0B7AED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00778A41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F7CEA" w14:textId="77777777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5867D14F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D5A0CC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1B866537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59DD0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5230A33C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ED685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18886351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56DA57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7603131E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16C18" w14:textId="77777777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249CBAD9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B8E07D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6E88E417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3278A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  <w:tr w:rsidR="00DB0BDC" w:rsidRPr="00B3590A" w14:paraId="2F9E4D95" w14:textId="77777777" w:rsidTr="007D3704">
        <w:trPr>
          <w:cantSplit/>
          <w:trHeight w:val="280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3274A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41370A57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477E1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0" w:type="dxa"/>
            <w:gridSpan w:val="2"/>
            <w:vAlign w:val="center"/>
          </w:tcPr>
          <w:p w14:paraId="15C7EF7F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0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3B9F3F" w14:textId="77777777" w:rsidR="00DB0BDC" w:rsidRPr="00B3590A" w:rsidRDefault="00DB0BDC" w:rsidP="007D3704">
            <w:pPr>
              <w:rPr>
                <w:rFonts w:cs="Arial"/>
                <w:szCs w:val="20"/>
              </w:rPr>
            </w:pPr>
          </w:p>
        </w:tc>
        <w:tc>
          <w:tcPr>
            <w:tcW w:w="80" w:type="dxa"/>
            <w:vAlign w:val="center"/>
          </w:tcPr>
          <w:p w14:paraId="345911FF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442DF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  <w:tc>
          <w:tcPr>
            <w:tcW w:w="107" w:type="dxa"/>
            <w:gridSpan w:val="2"/>
            <w:vAlign w:val="center"/>
          </w:tcPr>
          <w:p w14:paraId="1C5639AF" w14:textId="77777777" w:rsidR="00DB0BDC" w:rsidRPr="00B3590A" w:rsidRDefault="00DB0BDC" w:rsidP="007D37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FABCB" w14:textId="77777777" w:rsidR="00DB0BDC" w:rsidRPr="00B3590A" w:rsidRDefault="00DB0BDC" w:rsidP="0080090E">
            <w:pPr>
              <w:rPr>
                <w:rFonts w:cs="Arial"/>
                <w:szCs w:val="20"/>
              </w:rPr>
            </w:pPr>
          </w:p>
        </w:tc>
      </w:tr>
    </w:tbl>
    <w:p w14:paraId="671327DD" w14:textId="77777777" w:rsidR="005F5619" w:rsidRPr="00B3590A" w:rsidRDefault="005F5619" w:rsidP="005F5619">
      <w:pPr>
        <w:pageBreakBefore/>
        <w:jc w:val="center"/>
        <w:rPr>
          <w:rFonts w:cs="Arial"/>
          <w:b/>
          <w:sz w:val="40"/>
          <w:szCs w:val="40"/>
        </w:rPr>
      </w:pPr>
      <w:r w:rsidRPr="00B3590A">
        <w:rPr>
          <w:rFonts w:cs="Arial"/>
          <w:b/>
          <w:sz w:val="40"/>
          <w:szCs w:val="40"/>
        </w:rPr>
        <w:lastRenderedPageBreak/>
        <w:t>Table of Contents</w:t>
      </w:r>
    </w:p>
    <w:p w14:paraId="64ED4836" w14:textId="77777777" w:rsidR="005F5619" w:rsidRPr="00B3590A" w:rsidRDefault="005F5619" w:rsidP="005F5619"/>
    <w:p w14:paraId="1832D0C6" w14:textId="7F35F056" w:rsidR="00EF6781" w:rsidRDefault="00FE64FD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nl-BE" w:eastAsia="nl-BE"/>
          <w14:ligatures w14:val="standardContextual"/>
        </w:rPr>
      </w:pPr>
      <w:r w:rsidRPr="00B3590A">
        <w:rPr>
          <w:b w:val="0"/>
          <w:bCs w:val="0"/>
          <w:caps w:val="0"/>
        </w:rPr>
        <w:fldChar w:fldCharType="begin"/>
      </w:r>
      <w:r w:rsidRPr="00B3590A">
        <w:rPr>
          <w:b w:val="0"/>
          <w:bCs w:val="0"/>
          <w:caps w:val="0"/>
        </w:rPr>
        <w:instrText xml:space="preserve"> TOC \o "1-3" \h \z \u </w:instrText>
      </w:r>
      <w:r w:rsidRPr="00B3590A">
        <w:rPr>
          <w:b w:val="0"/>
          <w:bCs w:val="0"/>
          <w:caps w:val="0"/>
        </w:rPr>
        <w:fldChar w:fldCharType="separate"/>
      </w:r>
      <w:hyperlink w:anchor="_Toc199769551" w:history="1">
        <w:r w:rsidR="00EF6781" w:rsidRPr="00C2681D">
          <w:rPr>
            <w:rStyle w:val="Hyperlink"/>
            <w:noProof/>
          </w:rPr>
          <w:t>1</w:t>
        </w:r>
        <w:r w:rsidR="00EF67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nl-BE" w:eastAsia="nl-BE"/>
            <w14:ligatures w14:val="standardContextual"/>
          </w:rPr>
          <w:tab/>
        </w:r>
        <w:r w:rsidR="00EF6781" w:rsidRPr="00C2681D">
          <w:rPr>
            <w:rStyle w:val="Hyperlink"/>
            <w:noProof/>
          </w:rPr>
          <w:t>Introduction</w:t>
        </w:r>
        <w:r w:rsidR="00EF6781">
          <w:rPr>
            <w:noProof/>
            <w:webHidden/>
          </w:rPr>
          <w:tab/>
        </w:r>
        <w:r w:rsidR="00EF6781">
          <w:rPr>
            <w:noProof/>
            <w:webHidden/>
          </w:rPr>
          <w:fldChar w:fldCharType="begin"/>
        </w:r>
        <w:r w:rsidR="00EF6781">
          <w:rPr>
            <w:noProof/>
            <w:webHidden/>
          </w:rPr>
          <w:instrText xml:space="preserve"> PAGEREF _Toc199769551 \h </w:instrText>
        </w:r>
        <w:r w:rsidR="00EF6781">
          <w:rPr>
            <w:noProof/>
            <w:webHidden/>
          </w:rPr>
        </w:r>
        <w:r w:rsidR="00EF6781">
          <w:rPr>
            <w:noProof/>
            <w:webHidden/>
          </w:rPr>
          <w:fldChar w:fldCharType="separate"/>
        </w:r>
        <w:r w:rsidR="00EF6781">
          <w:rPr>
            <w:noProof/>
            <w:webHidden/>
          </w:rPr>
          <w:t>5</w:t>
        </w:r>
        <w:r w:rsidR="00EF6781">
          <w:rPr>
            <w:noProof/>
            <w:webHidden/>
          </w:rPr>
          <w:fldChar w:fldCharType="end"/>
        </w:r>
      </w:hyperlink>
    </w:p>
    <w:p w14:paraId="70800DAC" w14:textId="683FC649" w:rsidR="00EF6781" w:rsidRDefault="00EF6781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nl-BE" w:eastAsia="nl-BE"/>
          <w14:ligatures w14:val="standardContextual"/>
        </w:rPr>
      </w:pPr>
      <w:hyperlink w:anchor="_Toc199769552" w:history="1">
        <w:r w:rsidRPr="00C2681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nl-BE" w:eastAsia="nl-BE"/>
            <w14:ligatures w14:val="standardContextual"/>
          </w:rPr>
          <w:tab/>
        </w:r>
        <w:r w:rsidRPr="00C2681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_Toc199769552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998634" w14:textId="277DF364" w:rsidR="00EF6781" w:rsidRDefault="00EF6781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nl-BE" w:eastAsia="nl-BE"/>
          <w14:ligatures w14:val="standardContextual"/>
        </w:rPr>
      </w:pPr>
      <w:hyperlink w:anchor="_Toc199769553" w:history="1">
        <w:r w:rsidRPr="00C2681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nl-BE" w:eastAsia="nl-BE"/>
            <w14:ligatures w14:val="standardContextual"/>
          </w:rPr>
          <w:tab/>
        </w:r>
        <w:r w:rsidRPr="00C2681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_Toc199769553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BE6982" w14:textId="451D17DF" w:rsidR="00EF6781" w:rsidRDefault="00EF6781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nl-BE" w:eastAsia="nl-BE"/>
          <w14:ligatures w14:val="standardContextual"/>
        </w:rPr>
      </w:pPr>
      <w:hyperlink w:anchor="_Toc199769554" w:history="1">
        <w:r w:rsidRPr="00C2681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nl-BE" w:eastAsia="nl-BE"/>
            <w14:ligatures w14:val="standardContextual"/>
          </w:rPr>
          <w:tab/>
        </w:r>
        <w:r w:rsidRPr="00C2681D">
          <w:rPr>
            <w:rStyle w:val="Hyperlink"/>
            <w:noProof/>
          </w:rPr>
          <w:t>Solution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_Toc199769554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E27A5D" w14:textId="4E2B5E28" w:rsidR="00EF6781" w:rsidRDefault="00EF6781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nl-BE" w:eastAsia="nl-BE"/>
          <w14:ligatures w14:val="standardContextual"/>
        </w:rPr>
      </w:pPr>
      <w:hyperlink w:anchor="_Toc199769555" w:history="1">
        <w:r w:rsidRPr="00C2681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nl-BE" w:eastAsia="nl-BE"/>
            <w14:ligatures w14:val="standardContextual"/>
          </w:rPr>
          <w:tab/>
        </w:r>
        <w:r w:rsidRPr="00C2681D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_Toc199769555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7D2F55" w14:textId="0D85AD21" w:rsidR="00EF6781" w:rsidRDefault="00EF6781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nl-BE" w:eastAsia="nl-BE"/>
          <w14:ligatures w14:val="standardContextual"/>
        </w:rPr>
      </w:pPr>
      <w:hyperlink w:anchor="_Toc199769556" w:history="1">
        <w:r w:rsidRPr="00C2681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nl-BE" w:eastAsia="nl-BE"/>
            <w14:ligatures w14:val="standardContextual"/>
          </w:rPr>
          <w:tab/>
        </w:r>
        <w:r w:rsidRPr="00C2681D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_Toc199769556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8D98C9" w14:textId="3FA2D4FD" w:rsidR="00EF6781" w:rsidRDefault="00EF6781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nl-BE" w:eastAsia="nl-BE"/>
          <w14:ligatures w14:val="standardContextual"/>
        </w:rPr>
      </w:pPr>
      <w:hyperlink w:anchor="_Toc199769557" w:history="1">
        <w:r w:rsidRPr="00C2681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nl-BE" w:eastAsia="nl-BE"/>
            <w14:ligatures w14:val="standardContextual"/>
          </w:rPr>
          <w:tab/>
        </w:r>
        <w:r w:rsidRPr="00C2681D">
          <w:rPr>
            <w:rStyle w:val="Hyperlink"/>
            <w:noProof/>
          </w:rPr>
          <w:t>Operational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_Toc199769557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C3CDF9" w14:textId="292B26BF" w:rsidR="00FE64FD" w:rsidRPr="00B3590A" w:rsidRDefault="00FE64FD" w:rsidP="005F5619">
      <w:pPr>
        <w:tabs>
          <w:tab w:val="right" w:leader="dot" w:pos="9072"/>
        </w:tabs>
      </w:pPr>
      <w:r w:rsidRPr="00B3590A">
        <w:rPr>
          <w:b/>
          <w:bCs/>
          <w:caps/>
          <w:szCs w:val="20"/>
        </w:rPr>
        <w:fldChar w:fldCharType="end"/>
      </w:r>
    </w:p>
    <w:p w14:paraId="6DC19DC0" w14:textId="77777777" w:rsidR="00FE64FD" w:rsidRPr="00B3590A" w:rsidRDefault="00FE64FD" w:rsidP="005F5619">
      <w:pPr>
        <w:tabs>
          <w:tab w:val="right" w:leader="dot" w:pos="9072"/>
        </w:tabs>
        <w:rPr>
          <w:rFonts w:cs="Arial"/>
          <w:szCs w:val="20"/>
        </w:rPr>
      </w:pPr>
    </w:p>
    <w:p w14:paraId="37CDB5DA" w14:textId="3E81F82C" w:rsidR="006C2A8E" w:rsidRDefault="005F5619" w:rsidP="00754A64">
      <w:pPr>
        <w:pStyle w:val="Heading1"/>
      </w:pPr>
      <w:r w:rsidRPr="00B3590A">
        <w:rPr>
          <w:rFonts w:cs="Arial"/>
          <w:sz w:val="20"/>
          <w:lang w:val="en-US"/>
        </w:rPr>
        <w:br w:type="page"/>
      </w:r>
      <w:bookmarkStart w:id="0" w:name="_Toc199769551"/>
      <w:r w:rsidR="0080090E">
        <w:lastRenderedPageBreak/>
        <w:t>Introduction</w:t>
      </w:r>
      <w:bookmarkEnd w:id="0"/>
    </w:p>
    <w:p w14:paraId="1B1A936B" w14:textId="2048F018" w:rsidR="0080090E" w:rsidRDefault="0080090E" w:rsidP="0080090E">
      <w:pPr>
        <w:pStyle w:val="Heading2"/>
      </w:pPr>
      <w:bookmarkStart w:id="1" w:name="_Toc199769552"/>
      <w:r>
        <w:t>Purpose</w:t>
      </w:r>
      <w:bookmarkEnd w:id="1"/>
    </w:p>
    <w:p w14:paraId="63878580" w14:textId="60C5169E" w:rsidR="0080090E" w:rsidRDefault="0080090E" w:rsidP="0080090E">
      <w:pPr>
        <w:pStyle w:val="Heading2"/>
      </w:pPr>
      <w:bookmarkStart w:id="2" w:name="_Toc199769553"/>
      <w:r>
        <w:t>Scope</w:t>
      </w:r>
      <w:bookmarkEnd w:id="2"/>
    </w:p>
    <w:p w14:paraId="766A4A29" w14:textId="178FE196" w:rsidR="0080090E" w:rsidRDefault="0080090E" w:rsidP="0080090E">
      <w:pPr>
        <w:pStyle w:val="Heading2"/>
      </w:pPr>
      <w:bookmarkStart w:id="3" w:name="_Toc199769554"/>
      <w:r>
        <w:t>Solution overview</w:t>
      </w:r>
      <w:bookmarkEnd w:id="3"/>
    </w:p>
    <w:p w14:paraId="2668BE46" w14:textId="77777777" w:rsidR="0080090E" w:rsidRPr="0080090E" w:rsidRDefault="0080090E" w:rsidP="0080090E">
      <w:pPr>
        <w:rPr>
          <w:lang w:val="en-GB" w:eastAsia="en-US"/>
        </w:rPr>
      </w:pPr>
    </w:p>
    <w:p w14:paraId="54E85BFD" w14:textId="5F91C7A7" w:rsidR="002A6E1B" w:rsidRDefault="002A6E1B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76A531F3" w14:textId="5693B6CA" w:rsidR="00FC6ED4" w:rsidRDefault="00DD63DF" w:rsidP="002A6E1B">
      <w:pPr>
        <w:pStyle w:val="Heading1"/>
      </w:pPr>
      <w:bookmarkStart w:id="4" w:name="_Toc199769555"/>
      <w:r>
        <w:lastRenderedPageBreak/>
        <w:t>Design</w:t>
      </w:r>
      <w:bookmarkEnd w:id="4"/>
    </w:p>
    <w:p w14:paraId="3080D317" w14:textId="41459508" w:rsidR="00DD63DF" w:rsidRDefault="00DD63DF" w:rsidP="00DD63DF">
      <w:pPr>
        <w:pStyle w:val="Heading2"/>
      </w:pPr>
      <w:bookmarkStart w:id="5" w:name="_Toc199769556"/>
      <w:r>
        <w:t>Architecture</w:t>
      </w:r>
      <w:bookmarkEnd w:id="5"/>
    </w:p>
    <w:p w14:paraId="67EF751F" w14:textId="169F1E99" w:rsidR="00315ED5" w:rsidRDefault="00315ED5" w:rsidP="00315ED5">
      <w:pPr>
        <w:keepNext/>
        <w:jc w:val="center"/>
      </w:pPr>
    </w:p>
    <w:p w14:paraId="55391DD8" w14:textId="7650A6BF" w:rsidR="00686A64" w:rsidRPr="00686A64" w:rsidRDefault="00686A64" w:rsidP="00315ED5">
      <w:pPr>
        <w:pStyle w:val="Caption"/>
        <w:jc w:val="center"/>
        <w:rPr>
          <w:lang w:val="en-GB" w:eastAsia="en-US"/>
        </w:rPr>
      </w:pPr>
    </w:p>
    <w:p w14:paraId="0E79C0A9" w14:textId="7D878228" w:rsidR="00F57BB2" w:rsidRPr="00DD63DF" w:rsidRDefault="005F4A97" w:rsidP="00F57BB2">
      <w:pPr>
        <w:pStyle w:val="Heading2"/>
      </w:pPr>
      <w:bookmarkStart w:id="6" w:name="_Toc199769557"/>
      <w:r>
        <w:t>Operational</w:t>
      </w:r>
      <w:bookmarkEnd w:id="6"/>
    </w:p>
    <w:sectPr w:rsidR="00F57BB2" w:rsidRPr="00DD63DF" w:rsidSect="00315ED5">
      <w:headerReference w:type="default" r:id="rId11"/>
      <w:footerReference w:type="default" r:id="rId12"/>
      <w:headerReference w:type="first" r:id="rId13"/>
      <w:type w:val="continuous"/>
      <w:pgSz w:w="11906" w:h="16838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8E195" w14:textId="77777777" w:rsidR="006C647A" w:rsidRDefault="006C647A">
      <w:r>
        <w:separator/>
      </w:r>
    </w:p>
  </w:endnote>
  <w:endnote w:type="continuationSeparator" w:id="0">
    <w:p w14:paraId="7DA2623B" w14:textId="77777777" w:rsidR="006C647A" w:rsidRDefault="006C647A">
      <w:r>
        <w:continuationSeparator/>
      </w:r>
    </w:p>
  </w:endnote>
  <w:endnote w:type="continuationNotice" w:id="1">
    <w:p w14:paraId="56753956" w14:textId="77777777" w:rsidR="006C647A" w:rsidRDefault="006C64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176">
    <w:altName w:val="Times New Roman"/>
    <w:panose1 w:val="00000000000000000000"/>
    <w:charset w:val="4D"/>
    <w:family w:val="auto"/>
    <w:notTrueType/>
    <w:pitch w:val="default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81BF7" w14:textId="77777777" w:rsidR="00F6744C" w:rsidRDefault="00076A81">
    <w:pPr>
      <w:pStyle w:val="Foot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125A89" wp14:editId="6B280B37">
              <wp:simplePos x="0" y="0"/>
              <wp:positionH relativeFrom="column">
                <wp:posOffset>0</wp:posOffset>
              </wp:positionH>
              <wp:positionV relativeFrom="paragraph">
                <wp:posOffset>138430</wp:posOffset>
              </wp:positionV>
              <wp:extent cx="5715000" cy="0"/>
              <wp:effectExtent l="9525" t="5080" r="9525" b="1397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D25D5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9pt" to="45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" strokecolor="#969696"/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29"/>
      <w:gridCol w:w="4959"/>
      <w:gridCol w:w="1882"/>
    </w:tblGrid>
    <w:tr w:rsidR="00F6744C" w:rsidRPr="00FC6ED4" w14:paraId="01DB708A" w14:textId="77777777">
      <w:tc>
        <w:tcPr>
          <w:tcW w:w="2268" w:type="dxa"/>
          <w:vAlign w:val="center"/>
        </w:tcPr>
        <w:p w14:paraId="7A457F9C" w14:textId="77777777" w:rsidR="00F6744C" w:rsidRPr="00FC6ED4" w:rsidRDefault="00F6744C" w:rsidP="00853E64">
          <w:pPr>
            <w:jc w:val="center"/>
            <w:rPr>
              <w:rFonts w:cs="Arial"/>
              <w:b/>
              <w:sz w:val="18"/>
              <w:szCs w:val="18"/>
            </w:rPr>
          </w:pPr>
        </w:p>
      </w:tc>
      <w:tc>
        <w:tcPr>
          <w:tcW w:w="5040" w:type="dxa"/>
          <w:vAlign w:val="center"/>
        </w:tcPr>
        <w:p w14:paraId="573D7C4E" w14:textId="77777777" w:rsidR="00F6744C" w:rsidRPr="00FC6ED4" w:rsidRDefault="00F6744C" w:rsidP="00076A81">
          <w:pPr>
            <w:jc w:val="center"/>
            <w:rPr>
              <w:rFonts w:cs="Arial"/>
            </w:rPr>
          </w:pPr>
          <w:r>
            <w:rPr>
              <w:rFonts w:cs="Arial"/>
              <w:sz w:val="18"/>
              <w:szCs w:val="18"/>
            </w:rPr>
            <w:t xml:space="preserve">© </w:t>
          </w:r>
          <w:r w:rsidRPr="00FC6ED4">
            <w:rPr>
              <w:rFonts w:cs="Arial"/>
              <w:sz w:val="18"/>
              <w:szCs w:val="18"/>
            </w:rPr>
            <w:t>Toyota Motor Europe</w:t>
          </w:r>
          <w:r w:rsidR="00076A81">
            <w:rPr>
              <w:rFonts w:cs="Arial"/>
              <w:sz w:val="18"/>
              <w:szCs w:val="18"/>
            </w:rPr>
            <w:t xml:space="preserve"> </w:t>
          </w:r>
        </w:p>
      </w:tc>
      <w:tc>
        <w:tcPr>
          <w:tcW w:w="1904" w:type="dxa"/>
          <w:vAlign w:val="center"/>
        </w:tcPr>
        <w:p w14:paraId="6CD6A742" w14:textId="77777777" w:rsidR="00F6744C" w:rsidRPr="00FC6ED4" w:rsidRDefault="00F6744C" w:rsidP="00853E64">
          <w:pPr>
            <w:jc w:val="right"/>
            <w:rPr>
              <w:rFonts w:cs="Arial"/>
            </w:rPr>
          </w:pPr>
          <w:proofErr w:type="gramStart"/>
          <w:r w:rsidRPr="00FC6ED4">
            <w:rPr>
              <w:rFonts w:cs="Arial"/>
              <w:b/>
              <w:sz w:val="18"/>
              <w:szCs w:val="18"/>
            </w:rPr>
            <w:t>Page :</w:t>
          </w:r>
          <w:proofErr w:type="gramEnd"/>
          <w:r w:rsidRPr="00FC6ED4">
            <w:rPr>
              <w:rFonts w:cs="Arial"/>
              <w:b/>
              <w:sz w:val="18"/>
              <w:szCs w:val="18"/>
            </w:rPr>
            <w:t xml:space="preserve"> </w:t>
          </w:r>
          <w:r w:rsidRPr="00FC6ED4">
            <w:rPr>
              <w:rFonts w:cs="Arial"/>
              <w:sz w:val="18"/>
              <w:szCs w:val="18"/>
            </w:rPr>
            <w:fldChar w:fldCharType="begin"/>
          </w:r>
          <w:r w:rsidRPr="00FC6ED4">
            <w:rPr>
              <w:rFonts w:cs="Arial"/>
              <w:sz w:val="18"/>
              <w:szCs w:val="18"/>
            </w:rPr>
            <w:instrText xml:space="preserve"> PAGE  \* MERGEFORMAT </w:instrText>
          </w:r>
          <w:r w:rsidRPr="00FC6ED4">
            <w:rPr>
              <w:rFonts w:cs="Arial"/>
              <w:sz w:val="18"/>
              <w:szCs w:val="18"/>
            </w:rPr>
            <w:fldChar w:fldCharType="separate"/>
          </w:r>
          <w:r w:rsidR="00616269">
            <w:rPr>
              <w:rFonts w:cs="Arial"/>
              <w:noProof/>
              <w:sz w:val="18"/>
              <w:szCs w:val="18"/>
            </w:rPr>
            <w:t>6</w:t>
          </w:r>
          <w:r w:rsidRPr="00FC6ED4">
            <w:rPr>
              <w:rFonts w:cs="Arial"/>
              <w:sz w:val="18"/>
              <w:szCs w:val="18"/>
            </w:rPr>
            <w:fldChar w:fldCharType="end"/>
          </w:r>
          <w:r w:rsidRPr="00FC6ED4">
            <w:rPr>
              <w:rFonts w:cs="Arial"/>
              <w:b/>
              <w:sz w:val="18"/>
              <w:szCs w:val="18"/>
            </w:rPr>
            <w:t xml:space="preserve"> </w:t>
          </w:r>
          <w:r w:rsidRPr="00FC6ED4">
            <w:rPr>
              <w:rFonts w:cs="Arial"/>
              <w:sz w:val="18"/>
              <w:szCs w:val="18"/>
            </w:rPr>
            <w:t>of</w:t>
          </w:r>
          <w:r w:rsidRPr="00FC6ED4">
            <w:rPr>
              <w:rFonts w:cs="Arial"/>
              <w:b/>
              <w:sz w:val="18"/>
              <w:szCs w:val="18"/>
            </w:rPr>
            <w:t xml:space="preserve"> </w:t>
          </w:r>
          <w:r w:rsidRPr="00FC6ED4">
            <w:rPr>
              <w:rFonts w:cs="Arial"/>
              <w:sz w:val="18"/>
              <w:szCs w:val="18"/>
            </w:rPr>
            <w:fldChar w:fldCharType="begin"/>
          </w:r>
          <w:r w:rsidRPr="00FC6ED4">
            <w:rPr>
              <w:rFonts w:cs="Arial"/>
              <w:sz w:val="18"/>
              <w:szCs w:val="18"/>
            </w:rPr>
            <w:instrText xml:space="preserve"> NUMPAGES  \* MERGEFORMAT </w:instrText>
          </w:r>
          <w:r w:rsidRPr="00FC6ED4">
            <w:rPr>
              <w:rFonts w:cs="Arial"/>
              <w:sz w:val="18"/>
              <w:szCs w:val="18"/>
            </w:rPr>
            <w:fldChar w:fldCharType="separate"/>
          </w:r>
          <w:r w:rsidR="00616269">
            <w:rPr>
              <w:rFonts w:cs="Arial"/>
              <w:noProof/>
              <w:sz w:val="18"/>
              <w:szCs w:val="18"/>
            </w:rPr>
            <w:t>6</w:t>
          </w:r>
          <w:r w:rsidRPr="00FC6ED4">
            <w:rPr>
              <w:rFonts w:cs="Arial"/>
              <w:sz w:val="18"/>
              <w:szCs w:val="18"/>
            </w:rPr>
            <w:fldChar w:fldCharType="end"/>
          </w:r>
        </w:p>
      </w:tc>
    </w:tr>
  </w:tbl>
  <w:p w14:paraId="5A78FE6D" w14:textId="77777777" w:rsidR="00F6744C" w:rsidRDefault="00F6744C" w:rsidP="00FC6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334BD" w14:textId="77777777" w:rsidR="006C647A" w:rsidRDefault="006C647A">
      <w:r>
        <w:separator/>
      </w:r>
    </w:p>
  </w:footnote>
  <w:footnote w:type="continuationSeparator" w:id="0">
    <w:p w14:paraId="2D0DFCB8" w14:textId="77777777" w:rsidR="006C647A" w:rsidRDefault="006C647A">
      <w:r>
        <w:continuationSeparator/>
      </w:r>
    </w:p>
  </w:footnote>
  <w:footnote w:type="continuationNotice" w:id="1">
    <w:p w14:paraId="2C7E2A6F" w14:textId="77777777" w:rsidR="006C647A" w:rsidRDefault="006C64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 w:firstRow="1" w:lastRow="1" w:firstColumn="1" w:lastColumn="1" w:noHBand="0" w:noVBand="0"/>
    </w:tblPr>
    <w:tblGrid>
      <w:gridCol w:w="2083"/>
      <w:gridCol w:w="4433"/>
      <w:gridCol w:w="2544"/>
    </w:tblGrid>
    <w:tr w:rsidR="00F6744C" w14:paraId="7B63012C" w14:textId="77777777" w:rsidTr="00CA27A2">
      <w:trPr>
        <w:trHeight w:val="567"/>
      </w:trPr>
      <w:tc>
        <w:tcPr>
          <w:tcW w:w="2083" w:type="dxa"/>
          <w:vAlign w:val="center"/>
        </w:tcPr>
        <w:p w14:paraId="4EA73CAF" w14:textId="05A52907" w:rsidR="00F6744C" w:rsidRDefault="008825B6" w:rsidP="00FC6ED4">
          <w:r>
            <w:rPr>
              <w:rFonts w:cs="Arial"/>
              <w:noProof/>
              <w:color w:val="444444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C23A2B3" wp14:editId="4B18A95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0310" cy="228600"/>
                    <wp:effectExtent l="0" t="0" r="0" b="0"/>
                    <wp:wrapNone/>
                    <wp:docPr id="5" name="MSIPCM737e4f598e72536a08547866" descr="{&quot;HashCode&quot;:787951189,&quot;Height&quot;:841.0,&quot;Width&quot;:595.0,&quot;Placement&quot;:&quot;Head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FC31" w14:textId="5AFB76A6" w:rsidR="008825B6" w:rsidRPr="008825B6" w:rsidRDefault="008825B6" w:rsidP="008825B6">
                                <w:pPr>
                                  <w:jc w:val="center"/>
                                  <w:rPr>
                                    <w:rFonts w:ascii="MS UI Gothic" w:eastAsia="MS UI Gothic" w:hAnsi="MS UI Gothic"/>
                                    <w:color w:val="000000"/>
                                  </w:rPr>
                                </w:pPr>
                                <w:r w:rsidRPr="008825B6">
                                  <w:rPr>
                                    <w:rFonts w:ascii="MS UI Gothic" w:eastAsia="MS UI Gothic" w:hAnsi="MS UI Gothic" w:hint="eastAsia"/>
                                    <w:color w:val="000000"/>
                                  </w:rPr>
                                  <w:t>•• PROTECTED 関係者外秘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C23A2B3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737e4f598e72536a08547866" o:spid="_x0000_s1026" type="#_x0000_t202" alt="{&quot;HashCode&quot;:787951189,&quot;Height&quot;:841.0,&quot;Width&quot;:595.0,&quot;Placement&quot;:&quot;Header&quot;,&quot;Index&quot;:&quot;Primary&quot;,&quot;Section&quot;:1,&quot;Top&quot;:0.0,&quot;Left&quot;:0.0}" style="position:absolute;margin-left:0;margin-top:15pt;width:595.3pt;height:18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" o:allowincell="f" filled="f" stroked="f" strokeweight=".5pt">
                    <v:textbox inset=",0,,0">
                      <w:txbxContent>
                        <w:p w14:paraId="2BD9FC31" w14:textId="5AFB76A6" w:rsidR="008825B6" w:rsidRPr="008825B6" w:rsidRDefault="008825B6" w:rsidP="008825B6">
                          <w:pPr>
                            <w:jc w:val="center"/>
                            <w:rPr>
                              <w:rFonts w:ascii="MS UI Gothic" w:eastAsia="MS UI Gothic" w:hAnsi="MS UI Gothic"/>
                              <w:color w:val="000000"/>
                            </w:rPr>
                          </w:pPr>
                          <w:r w:rsidRPr="008825B6">
                            <w:rPr>
                              <w:rFonts w:ascii="MS UI Gothic" w:eastAsia="MS UI Gothic" w:hAnsi="MS UI Gothic" w:hint="eastAsia"/>
                              <w:color w:val="000000"/>
                            </w:rPr>
                            <w:t>•• PROTECTED 関係者外秘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76A81" w:rsidRPr="00D20969">
            <w:rPr>
              <w:rFonts w:cs="Arial"/>
              <w:noProof/>
              <w:color w:val="444444"/>
              <w:lang w:val="en-GB"/>
            </w:rPr>
            <w:drawing>
              <wp:inline distT="0" distB="0" distL="0" distR="0" wp14:anchorId="1BB0C3BE" wp14:editId="6F24A411">
                <wp:extent cx="1162050" cy="209550"/>
                <wp:effectExtent l="0" t="0" r="0" b="0"/>
                <wp:docPr id="11" name="Picture 11" descr="TOYOTA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OYO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3" w:type="dxa"/>
          <w:vAlign w:val="center"/>
        </w:tcPr>
        <w:p w14:paraId="00CFF54C" w14:textId="3513556D" w:rsidR="00F6744C" w:rsidRPr="00754A64" w:rsidRDefault="00754A64" w:rsidP="00642D7D">
          <w:pPr>
            <w:rPr>
              <w:rFonts w:cs="Arial"/>
              <w:szCs w:val="20"/>
            </w:rPr>
          </w:pPr>
          <w:r>
            <w:rPr>
              <w:b/>
              <w:sz w:val="18"/>
            </w:rPr>
            <w:t xml:space="preserve">Ref / </w:t>
          </w:r>
          <w:proofErr w:type="gramStart"/>
          <w:r w:rsidR="00F6744C">
            <w:rPr>
              <w:b/>
              <w:sz w:val="18"/>
            </w:rPr>
            <w:t>Title :</w:t>
          </w:r>
          <w:proofErr w:type="gramEnd"/>
          <w:r w:rsidR="00AB03BB">
            <w:rPr>
              <w:b/>
              <w:sz w:val="18"/>
            </w:rPr>
            <w:t xml:space="preserve"> </w:t>
          </w:r>
          <w:r w:rsidR="0080090E">
            <w:rPr>
              <w:b/>
              <w:sz w:val="18"/>
            </w:rPr>
            <w:t xml:space="preserve">Cortex Broker </w:t>
          </w:r>
          <w:r w:rsidR="00D33377">
            <w:rPr>
              <w:b/>
              <w:sz w:val="18"/>
            </w:rPr>
            <w:t xml:space="preserve">(AV/AM) </w:t>
          </w:r>
          <w:r w:rsidR="0080090E">
            <w:rPr>
              <w:b/>
              <w:sz w:val="18"/>
            </w:rPr>
            <w:t>HLD</w:t>
          </w:r>
        </w:p>
      </w:tc>
      <w:tc>
        <w:tcPr>
          <w:tcW w:w="2544" w:type="dxa"/>
          <w:vAlign w:val="center"/>
        </w:tcPr>
        <w:p w14:paraId="4502116B" w14:textId="558A01C2" w:rsidR="00F6744C" w:rsidRPr="00754A64" w:rsidRDefault="00F6744C" w:rsidP="00FC6ED4">
          <w:pPr>
            <w:jc w:val="right"/>
            <w:rPr>
              <w:rFonts w:cs="Arial"/>
              <w:b/>
              <w:sz w:val="18"/>
              <w:szCs w:val="18"/>
            </w:rPr>
          </w:pPr>
        </w:p>
      </w:tc>
    </w:tr>
  </w:tbl>
  <w:p w14:paraId="2030EF58" w14:textId="689071BA" w:rsidR="00F6744C" w:rsidRDefault="00F6744C" w:rsidP="00FC6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BF5A" w14:textId="77777777" w:rsidR="00F6744C" w:rsidRDefault="00CE70E5">
    <w:pPr>
      <w:pStyle w:val="Header"/>
      <w:rPr>
        <w:color w:val="333333"/>
      </w:rPr>
    </w:pPr>
    <w:r>
      <w:rPr>
        <w:rFonts w:cs="Arial"/>
        <w:noProof/>
        <w:color w:val="444444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4327D3" wp14:editId="7D5BCAC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28600"/>
              <wp:effectExtent l="0" t="0" r="0" b="0"/>
              <wp:wrapNone/>
              <wp:docPr id="6" name="MSIPCM25554bfcaaa5aa435d64d35a" descr="{&quot;HashCode&quot;:78795118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796F82" w14:textId="77777777" w:rsidR="00734F1A" w:rsidRPr="006B4457" w:rsidRDefault="006B4457" w:rsidP="006B4457">
                          <w:pPr>
                            <w:jc w:val="center"/>
                            <w:rPr>
                              <w:rFonts w:ascii="MS UI Gothic" w:eastAsia="MS UI Gothic" w:hAnsi="MS UI Gothic"/>
                              <w:color w:val="000000"/>
                            </w:rPr>
                          </w:pPr>
                          <w:r w:rsidRPr="006B4457">
                            <w:rPr>
                              <w:rFonts w:ascii="MS UI Gothic" w:eastAsia="MS UI Gothic" w:hAnsi="MS UI Gothic"/>
                              <w:color w:val="000000"/>
                            </w:rPr>
                            <w:t>•• PROTECTED 関係者外秘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4327D3" id="_x0000_t202" coordsize="21600,21600" o:spt="202" path="m,l,21600r21600,l21600,xe">
              <v:stroke joinstyle="miter"/>
              <v:path gradientshapeok="t" o:connecttype="rect"/>
            </v:shapetype>
            <v:shape id="MSIPCM25554bfcaaa5aa435d64d35a" o:spid="_x0000_s1027" type="#_x0000_t202" alt="{&quot;HashCode&quot;:787951189,&quot;Height&quot;:841.0,&quot;Width&quot;:595.0,&quot;Placement&quot;:&quot;Header&quot;,&quot;Index&quot;:&quot;FirstPage&quot;,&quot;Section&quot;:1,&quot;Top&quot;:0.0,&quot;Left&quot;:0.0}" style="position:absolute;margin-left:0;margin-top:15pt;width:595.3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" o:allowincell="f" filled="f" stroked="f" strokeweight=".5pt">
              <v:textbox inset=",0,,0">
                <w:txbxContent>
                  <w:p w14:paraId="3E796F82" w14:textId="77777777" w:rsidR="00734F1A" w:rsidRPr="006B4457" w:rsidRDefault="006B4457" w:rsidP="006B4457">
                    <w:pPr>
                      <w:jc w:val="center"/>
                      <w:rPr>
                        <w:rFonts w:ascii="MS UI Gothic" w:eastAsia="MS UI Gothic" w:hAnsi="MS UI Gothic"/>
                        <w:color w:val="000000"/>
                      </w:rPr>
                    </w:pPr>
                    <w:r w:rsidRPr="006B4457">
                      <w:rPr>
                        <w:rFonts w:ascii="MS UI Gothic" w:eastAsia="MS UI Gothic" w:hAnsi="MS UI Gothic"/>
                        <w:color w:val="000000"/>
                      </w:rPr>
                      <w:t>•• PROTECTED 関係者外秘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76A81" w:rsidRPr="00D20969">
      <w:rPr>
        <w:rFonts w:cs="Arial"/>
        <w:noProof/>
        <w:color w:val="444444"/>
        <w:lang w:val="en-GB"/>
      </w:rPr>
      <w:drawing>
        <wp:inline distT="0" distB="0" distL="0" distR="0" wp14:anchorId="457E26C1" wp14:editId="13A18F76">
          <wp:extent cx="1162050" cy="209550"/>
          <wp:effectExtent l="0" t="0" r="0" b="0"/>
          <wp:docPr id="12" name="Picture 12" descr="TOYOT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OYOT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02B809" w14:textId="77777777" w:rsidR="00F6744C" w:rsidRDefault="00076A81">
    <w:pPr>
      <w:pStyle w:val="Head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095113" wp14:editId="58780A03">
              <wp:simplePos x="0" y="0"/>
              <wp:positionH relativeFrom="column">
                <wp:posOffset>-8890</wp:posOffset>
              </wp:positionH>
              <wp:positionV relativeFrom="paragraph">
                <wp:posOffset>67945</wp:posOffset>
              </wp:positionV>
              <wp:extent cx="5760085" cy="0"/>
              <wp:effectExtent l="19685" t="20320" r="20955" b="2730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2ECC19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35pt" to="452.8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" strokecolor="#969696" strokeweight="3pt"/>
          </w:pict>
        </mc:Fallback>
      </mc:AlternateContent>
    </w:r>
  </w:p>
  <w:p w14:paraId="725B1106" w14:textId="77777777" w:rsidR="00F6744C" w:rsidRPr="00FC6ED4" w:rsidRDefault="00F6744C">
    <w:pPr>
      <w:pStyle w:val="Header"/>
      <w:rPr>
        <w:rFonts w:cs="Arial"/>
        <w:sz w:val="22"/>
        <w:szCs w:val="22"/>
      </w:rPr>
    </w:pPr>
    <w:r w:rsidRPr="00FC6ED4">
      <w:rPr>
        <w:rFonts w:cs="Arial"/>
        <w:sz w:val="22"/>
        <w:szCs w:val="22"/>
      </w:rPr>
      <w:t>TOYOTA MOTOR EUROPE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6B2A868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 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 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 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 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B5F35F5"/>
    <w:multiLevelType w:val="multilevel"/>
    <w:tmpl w:val="4A6436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F63B59"/>
    <w:multiLevelType w:val="hybridMultilevel"/>
    <w:tmpl w:val="51127630"/>
    <w:lvl w:ilvl="0" w:tplc="6D26B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C012A"/>
    <w:multiLevelType w:val="hybridMultilevel"/>
    <w:tmpl w:val="BEE29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A5A0B"/>
    <w:multiLevelType w:val="hybridMultilevel"/>
    <w:tmpl w:val="3558F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E7D95"/>
    <w:multiLevelType w:val="hybridMultilevel"/>
    <w:tmpl w:val="B074D7E8"/>
    <w:lvl w:ilvl="0" w:tplc="262245E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E77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0971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95C93"/>
    <w:multiLevelType w:val="hybridMultilevel"/>
    <w:tmpl w:val="1F88282A"/>
    <w:lvl w:ilvl="0" w:tplc="3E7218EA">
      <w:start w:val="10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E5B8F"/>
    <w:multiLevelType w:val="hybridMultilevel"/>
    <w:tmpl w:val="79F65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D74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7D10B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3314532">
    <w:abstractNumId w:val="0"/>
  </w:num>
  <w:num w:numId="2" w16cid:durableId="1362901628">
    <w:abstractNumId w:val="4"/>
  </w:num>
  <w:num w:numId="3" w16cid:durableId="44725165">
    <w:abstractNumId w:val="9"/>
  </w:num>
  <w:num w:numId="4" w16cid:durableId="1872567476">
    <w:abstractNumId w:val="3"/>
  </w:num>
  <w:num w:numId="5" w16cid:durableId="1822496846">
    <w:abstractNumId w:val="6"/>
  </w:num>
  <w:num w:numId="6" w16cid:durableId="77018472">
    <w:abstractNumId w:val="11"/>
  </w:num>
  <w:num w:numId="7" w16cid:durableId="1579286544">
    <w:abstractNumId w:val="10"/>
  </w:num>
  <w:num w:numId="8" w16cid:durableId="1584727572">
    <w:abstractNumId w:val="5"/>
  </w:num>
  <w:num w:numId="9" w16cid:durableId="1151368203">
    <w:abstractNumId w:val="7"/>
  </w:num>
  <w:num w:numId="10" w16cid:durableId="820925220">
    <w:abstractNumId w:val="1"/>
  </w:num>
  <w:num w:numId="11" w16cid:durableId="43525545">
    <w:abstractNumId w:val="8"/>
  </w:num>
  <w:num w:numId="12" w16cid:durableId="52744982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0E"/>
    <w:rsid w:val="00000568"/>
    <w:rsid w:val="00001E4B"/>
    <w:rsid w:val="00003FE4"/>
    <w:rsid w:val="00005451"/>
    <w:rsid w:val="000146A5"/>
    <w:rsid w:val="00017D59"/>
    <w:rsid w:val="000237B4"/>
    <w:rsid w:val="00026839"/>
    <w:rsid w:val="0003000A"/>
    <w:rsid w:val="00030889"/>
    <w:rsid w:val="00031015"/>
    <w:rsid w:val="00032FA0"/>
    <w:rsid w:val="00041543"/>
    <w:rsid w:val="00046BBB"/>
    <w:rsid w:val="00062F49"/>
    <w:rsid w:val="000739BA"/>
    <w:rsid w:val="00076A81"/>
    <w:rsid w:val="000877E6"/>
    <w:rsid w:val="000A1D57"/>
    <w:rsid w:val="000A4DCF"/>
    <w:rsid w:val="000B3BB9"/>
    <w:rsid w:val="000B7BF5"/>
    <w:rsid w:val="000C0E5F"/>
    <w:rsid w:val="000C2FE8"/>
    <w:rsid w:val="000C30D6"/>
    <w:rsid w:val="000C4A6D"/>
    <w:rsid w:val="000C4FA9"/>
    <w:rsid w:val="000C7BBF"/>
    <w:rsid w:val="000D026B"/>
    <w:rsid w:val="000D376C"/>
    <w:rsid w:val="000D42CC"/>
    <w:rsid w:val="000E0D74"/>
    <w:rsid w:val="000E2654"/>
    <w:rsid w:val="000E3C2A"/>
    <w:rsid w:val="000F5F34"/>
    <w:rsid w:val="001000FE"/>
    <w:rsid w:val="00100A31"/>
    <w:rsid w:val="001074F4"/>
    <w:rsid w:val="001107F4"/>
    <w:rsid w:val="001145CA"/>
    <w:rsid w:val="00123D31"/>
    <w:rsid w:val="001269C5"/>
    <w:rsid w:val="00127032"/>
    <w:rsid w:val="001367BC"/>
    <w:rsid w:val="00141761"/>
    <w:rsid w:val="00143151"/>
    <w:rsid w:val="001477A0"/>
    <w:rsid w:val="00147ACE"/>
    <w:rsid w:val="00150634"/>
    <w:rsid w:val="00153664"/>
    <w:rsid w:val="00155E44"/>
    <w:rsid w:val="00161003"/>
    <w:rsid w:val="0016272C"/>
    <w:rsid w:val="00163912"/>
    <w:rsid w:val="00164B7D"/>
    <w:rsid w:val="00172760"/>
    <w:rsid w:val="001767E6"/>
    <w:rsid w:val="001831B3"/>
    <w:rsid w:val="00191DCE"/>
    <w:rsid w:val="00194D46"/>
    <w:rsid w:val="00197958"/>
    <w:rsid w:val="001B59B5"/>
    <w:rsid w:val="001B7A7B"/>
    <w:rsid w:val="001C24E6"/>
    <w:rsid w:val="001C276E"/>
    <w:rsid w:val="001C28E1"/>
    <w:rsid w:val="001C6CD9"/>
    <w:rsid w:val="001D5D0A"/>
    <w:rsid w:val="001E1489"/>
    <w:rsid w:val="001E3866"/>
    <w:rsid w:val="001E4F80"/>
    <w:rsid w:val="001F38B2"/>
    <w:rsid w:val="001F3D88"/>
    <w:rsid w:val="001F4567"/>
    <w:rsid w:val="001F4DB0"/>
    <w:rsid w:val="001F6171"/>
    <w:rsid w:val="00204B0F"/>
    <w:rsid w:val="00205C9C"/>
    <w:rsid w:val="002228CC"/>
    <w:rsid w:val="00251FF0"/>
    <w:rsid w:val="00254FE0"/>
    <w:rsid w:val="0026185F"/>
    <w:rsid w:val="00264008"/>
    <w:rsid w:val="002672B4"/>
    <w:rsid w:val="00273F4E"/>
    <w:rsid w:val="002806F2"/>
    <w:rsid w:val="00283150"/>
    <w:rsid w:val="00286A26"/>
    <w:rsid w:val="00291410"/>
    <w:rsid w:val="002931E5"/>
    <w:rsid w:val="00297E39"/>
    <w:rsid w:val="002A5677"/>
    <w:rsid w:val="002A68C1"/>
    <w:rsid w:val="002A6E1B"/>
    <w:rsid w:val="002A7B7C"/>
    <w:rsid w:val="002B15D6"/>
    <w:rsid w:val="002B181F"/>
    <w:rsid w:val="002B259F"/>
    <w:rsid w:val="002B2CA0"/>
    <w:rsid w:val="002B5852"/>
    <w:rsid w:val="002C2BDC"/>
    <w:rsid w:val="002D1ECA"/>
    <w:rsid w:val="002D653B"/>
    <w:rsid w:val="002D77EA"/>
    <w:rsid w:val="002F1049"/>
    <w:rsid w:val="003024AC"/>
    <w:rsid w:val="00303B8E"/>
    <w:rsid w:val="00311BA3"/>
    <w:rsid w:val="00313714"/>
    <w:rsid w:val="0031554E"/>
    <w:rsid w:val="00315ED5"/>
    <w:rsid w:val="00321082"/>
    <w:rsid w:val="003240A2"/>
    <w:rsid w:val="003266EB"/>
    <w:rsid w:val="00332527"/>
    <w:rsid w:val="00333DC3"/>
    <w:rsid w:val="00352A6B"/>
    <w:rsid w:val="00356369"/>
    <w:rsid w:val="003711AD"/>
    <w:rsid w:val="003749C9"/>
    <w:rsid w:val="00374BA2"/>
    <w:rsid w:val="0037610E"/>
    <w:rsid w:val="00381244"/>
    <w:rsid w:val="00384E1C"/>
    <w:rsid w:val="003864C4"/>
    <w:rsid w:val="003A041A"/>
    <w:rsid w:val="003A2BCF"/>
    <w:rsid w:val="003B730B"/>
    <w:rsid w:val="003B7674"/>
    <w:rsid w:val="003C0E1F"/>
    <w:rsid w:val="003C7BCD"/>
    <w:rsid w:val="003D0091"/>
    <w:rsid w:val="003D33A9"/>
    <w:rsid w:val="003E2105"/>
    <w:rsid w:val="003F1105"/>
    <w:rsid w:val="003F67E2"/>
    <w:rsid w:val="00406E9C"/>
    <w:rsid w:val="0041405E"/>
    <w:rsid w:val="00415187"/>
    <w:rsid w:val="004205DD"/>
    <w:rsid w:val="00423BFC"/>
    <w:rsid w:val="0044006B"/>
    <w:rsid w:val="00444081"/>
    <w:rsid w:val="004474A3"/>
    <w:rsid w:val="00450975"/>
    <w:rsid w:val="0045463B"/>
    <w:rsid w:val="00456537"/>
    <w:rsid w:val="00457E4A"/>
    <w:rsid w:val="00465C89"/>
    <w:rsid w:val="004700F7"/>
    <w:rsid w:val="00470DD5"/>
    <w:rsid w:val="00477B19"/>
    <w:rsid w:val="0048480E"/>
    <w:rsid w:val="00496098"/>
    <w:rsid w:val="004A7E5F"/>
    <w:rsid w:val="004B2109"/>
    <w:rsid w:val="004B7C12"/>
    <w:rsid w:val="004B7CC4"/>
    <w:rsid w:val="004D10D9"/>
    <w:rsid w:val="004D6710"/>
    <w:rsid w:val="004E0B8F"/>
    <w:rsid w:val="004E179D"/>
    <w:rsid w:val="004E3E5D"/>
    <w:rsid w:val="004E4EEB"/>
    <w:rsid w:val="004E50A0"/>
    <w:rsid w:val="004E54E3"/>
    <w:rsid w:val="004F3C96"/>
    <w:rsid w:val="004F42E9"/>
    <w:rsid w:val="00502FDD"/>
    <w:rsid w:val="00506353"/>
    <w:rsid w:val="005114B2"/>
    <w:rsid w:val="0051465F"/>
    <w:rsid w:val="00520569"/>
    <w:rsid w:val="00521AD8"/>
    <w:rsid w:val="00521BAA"/>
    <w:rsid w:val="0052583A"/>
    <w:rsid w:val="0053159B"/>
    <w:rsid w:val="0054099B"/>
    <w:rsid w:val="005416CE"/>
    <w:rsid w:val="00541714"/>
    <w:rsid w:val="00555D3F"/>
    <w:rsid w:val="00561D66"/>
    <w:rsid w:val="00567C1F"/>
    <w:rsid w:val="00572789"/>
    <w:rsid w:val="00574F69"/>
    <w:rsid w:val="00580F72"/>
    <w:rsid w:val="005813C6"/>
    <w:rsid w:val="005858C0"/>
    <w:rsid w:val="005919FB"/>
    <w:rsid w:val="00593546"/>
    <w:rsid w:val="00597404"/>
    <w:rsid w:val="005A1886"/>
    <w:rsid w:val="005C21DD"/>
    <w:rsid w:val="005C6158"/>
    <w:rsid w:val="005E3366"/>
    <w:rsid w:val="005E562B"/>
    <w:rsid w:val="005F0270"/>
    <w:rsid w:val="005F3244"/>
    <w:rsid w:val="005F4A97"/>
    <w:rsid w:val="005F5619"/>
    <w:rsid w:val="005F7B5B"/>
    <w:rsid w:val="0060389B"/>
    <w:rsid w:val="00604C2A"/>
    <w:rsid w:val="006062B5"/>
    <w:rsid w:val="0060685D"/>
    <w:rsid w:val="00612020"/>
    <w:rsid w:val="00616269"/>
    <w:rsid w:val="00621574"/>
    <w:rsid w:val="00631F04"/>
    <w:rsid w:val="00633A18"/>
    <w:rsid w:val="00634729"/>
    <w:rsid w:val="0064259B"/>
    <w:rsid w:val="00642D7D"/>
    <w:rsid w:val="006543E6"/>
    <w:rsid w:val="00665AA6"/>
    <w:rsid w:val="00676125"/>
    <w:rsid w:val="0067642F"/>
    <w:rsid w:val="00681C75"/>
    <w:rsid w:val="00686A64"/>
    <w:rsid w:val="006A1C17"/>
    <w:rsid w:val="006A33D7"/>
    <w:rsid w:val="006B4457"/>
    <w:rsid w:val="006C2A8E"/>
    <w:rsid w:val="006C447C"/>
    <w:rsid w:val="006C62E1"/>
    <w:rsid w:val="006C647A"/>
    <w:rsid w:val="006D15C9"/>
    <w:rsid w:val="006D552E"/>
    <w:rsid w:val="006E0844"/>
    <w:rsid w:val="006E3371"/>
    <w:rsid w:val="006E3CC1"/>
    <w:rsid w:val="006E4A4A"/>
    <w:rsid w:val="006E6DF5"/>
    <w:rsid w:val="007131BE"/>
    <w:rsid w:val="0071358F"/>
    <w:rsid w:val="00713774"/>
    <w:rsid w:val="007208EF"/>
    <w:rsid w:val="00720B5B"/>
    <w:rsid w:val="0072760D"/>
    <w:rsid w:val="00731A34"/>
    <w:rsid w:val="00734D46"/>
    <w:rsid w:val="00734F1A"/>
    <w:rsid w:val="00736444"/>
    <w:rsid w:val="00741C28"/>
    <w:rsid w:val="00745CF9"/>
    <w:rsid w:val="00750E47"/>
    <w:rsid w:val="007510BE"/>
    <w:rsid w:val="00751AF2"/>
    <w:rsid w:val="007530F4"/>
    <w:rsid w:val="00754A64"/>
    <w:rsid w:val="00772B9A"/>
    <w:rsid w:val="00773D16"/>
    <w:rsid w:val="007815DA"/>
    <w:rsid w:val="007824D4"/>
    <w:rsid w:val="00797290"/>
    <w:rsid w:val="007A1833"/>
    <w:rsid w:val="007A4873"/>
    <w:rsid w:val="007B0792"/>
    <w:rsid w:val="007B2C75"/>
    <w:rsid w:val="007C6675"/>
    <w:rsid w:val="007C73A4"/>
    <w:rsid w:val="007D0E80"/>
    <w:rsid w:val="007D1569"/>
    <w:rsid w:val="007D3704"/>
    <w:rsid w:val="007D7F6B"/>
    <w:rsid w:val="007E3D79"/>
    <w:rsid w:val="007F5207"/>
    <w:rsid w:val="0080090E"/>
    <w:rsid w:val="00801046"/>
    <w:rsid w:val="00814347"/>
    <w:rsid w:val="00821795"/>
    <w:rsid w:val="00825ECA"/>
    <w:rsid w:val="00832873"/>
    <w:rsid w:val="008355F8"/>
    <w:rsid w:val="008432B5"/>
    <w:rsid w:val="008465AE"/>
    <w:rsid w:val="00853E64"/>
    <w:rsid w:val="00856993"/>
    <w:rsid w:val="00860C36"/>
    <w:rsid w:val="008745BF"/>
    <w:rsid w:val="008749B9"/>
    <w:rsid w:val="00880EAA"/>
    <w:rsid w:val="008825B6"/>
    <w:rsid w:val="00882D4A"/>
    <w:rsid w:val="00885D9E"/>
    <w:rsid w:val="00890CF1"/>
    <w:rsid w:val="00892209"/>
    <w:rsid w:val="00893351"/>
    <w:rsid w:val="008939D6"/>
    <w:rsid w:val="008942F7"/>
    <w:rsid w:val="008C6699"/>
    <w:rsid w:val="008D1F81"/>
    <w:rsid w:val="008D6D4A"/>
    <w:rsid w:val="008F1831"/>
    <w:rsid w:val="008F1E50"/>
    <w:rsid w:val="008F37B1"/>
    <w:rsid w:val="008F416E"/>
    <w:rsid w:val="008F7453"/>
    <w:rsid w:val="009022D1"/>
    <w:rsid w:val="009100BA"/>
    <w:rsid w:val="00910FDE"/>
    <w:rsid w:val="0091336F"/>
    <w:rsid w:val="00915772"/>
    <w:rsid w:val="00916019"/>
    <w:rsid w:val="00916119"/>
    <w:rsid w:val="009178E8"/>
    <w:rsid w:val="00921CB0"/>
    <w:rsid w:val="009264A4"/>
    <w:rsid w:val="00926BFF"/>
    <w:rsid w:val="00926F77"/>
    <w:rsid w:val="009271E1"/>
    <w:rsid w:val="00934174"/>
    <w:rsid w:val="0095181B"/>
    <w:rsid w:val="00951F3F"/>
    <w:rsid w:val="0095632B"/>
    <w:rsid w:val="009615FD"/>
    <w:rsid w:val="00982A31"/>
    <w:rsid w:val="009854D8"/>
    <w:rsid w:val="00985A4F"/>
    <w:rsid w:val="0099297A"/>
    <w:rsid w:val="00994D13"/>
    <w:rsid w:val="00996F69"/>
    <w:rsid w:val="00997433"/>
    <w:rsid w:val="009A567A"/>
    <w:rsid w:val="009A57E0"/>
    <w:rsid w:val="009A750C"/>
    <w:rsid w:val="009C4DB5"/>
    <w:rsid w:val="009C7C3D"/>
    <w:rsid w:val="009D79C8"/>
    <w:rsid w:val="009F3C03"/>
    <w:rsid w:val="00A01AC1"/>
    <w:rsid w:val="00A052AB"/>
    <w:rsid w:val="00A052FD"/>
    <w:rsid w:val="00A1559D"/>
    <w:rsid w:val="00A15811"/>
    <w:rsid w:val="00A15F71"/>
    <w:rsid w:val="00A21C59"/>
    <w:rsid w:val="00A22A09"/>
    <w:rsid w:val="00A25892"/>
    <w:rsid w:val="00A26B30"/>
    <w:rsid w:val="00A35C7A"/>
    <w:rsid w:val="00A37C96"/>
    <w:rsid w:val="00A37CFA"/>
    <w:rsid w:val="00A44BBE"/>
    <w:rsid w:val="00A513A8"/>
    <w:rsid w:val="00A516F6"/>
    <w:rsid w:val="00A5278D"/>
    <w:rsid w:val="00A66FBD"/>
    <w:rsid w:val="00A71693"/>
    <w:rsid w:val="00A8519C"/>
    <w:rsid w:val="00A860CA"/>
    <w:rsid w:val="00A91137"/>
    <w:rsid w:val="00A93631"/>
    <w:rsid w:val="00AA2EF0"/>
    <w:rsid w:val="00AA34C5"/>
    <w:rsid w:val="00AA4A3E"/>
    <w:rsid w:val="00AA7667"/>
    <w:rsid w:val="00AB03BB"/>
    <w:rsid w:val="00AB3D27"/>
    <w:rsid w:val="00AC0269"/>
    <w:rsid w:val="00AC41CB"/>
    <w:rsid w:val="00AC55E1"/>
    <w:rsid w:val="00AD0A54"/>
    <w:rsid w:val="00AD20E2"/>
    <w:rsid w:val="00AD7038"/>
    <w:rsid w:val="00AD7452"/>
    <w:rsid w:val="00AF2D3C"/>
    <w:rsid w:val="00AF40BC"/>
    <w:rsid w:val="00AF4EF4"/>
    <w:rsid w:val="00AF6BA5"/>
    <w:rsid w:val="00AF7479"/>
    <w:rsid w:val="00B00033"/>
    <w:rsid w:val="00B0440A"/>
    <w:rsid w:val="00B131BA"/>
    <w:rsid w:val="00B138BA"/>
    <w:rsid w:val="00B20D19"/>
    <w:rsid w:val="00B232E6"/>
    <w:rsid w:val="00B26F6B"/>
    <w:rsid w:val="00B300E8"/>
    <w:rsid w:val="00B314A6"/>
    <w:rsid w:val="00B319DA"/>
    <w:rsid w:val="00B324F6"/>
    <w:rsid w:val="00B3590A"/>
    <w:rsid w:val="00B426D2"/>
    <w:rsid w:val="00B511EE"/>
    <w:rsid w:val="00B53AEB"/>
    <w:rsid w:val="00B57057"/>
    <w:rsid w:val="00B62CC5"/>
    <w:rsid w:val="00B62F8E"/>
    <w:rsid w:val="00B718DB"/>
    <w:rsid w:val="00B741A9"/>
    <w:rsid w:val="00B76506"/>
    <w:rsid w:val="00B76E00"/>
    <w:rsid w:val="00B77A74"/>
    <w:rsid w:val="00B83146"/>
    <w:rsid w:val="00B90262"/>
    <w:rsid w:val="00B96CC5"/>
    <w:rsid w:val="00BA322E"/>
    <w:rsid w:val="00BB1C9E"/>
    <w:rsid w:val="00BB6686"/>
    <w:rsid w:val="00BC1265"/>
    <w:rsid w:val="00BC3A20"/>
    <w:rsid w:val="00BC4F5E"/>
    <w:rsid w:val="00BC4FFC"/>
    <w:rsid w:val="00BC6384"/>
    <w:rsid w:val="00BC72EC"/>
    <w:rsid w:val="00BD6133"/>
    <w:rsid w:val="00BE1422"/>
    <w:rsid w:val="00BF17A7"/>
    <w:rsid w:val="00BF2F96"/>
    <w:rsid w:val="00BF3E2F"/>
    <w:rsid w:val="00BF4A0B"/>
    <w:rsid w:val="00C0197F"/>
    <w:rsid w:val="00C0695D"/>
    <w:rsid w:val="00C07E34"/>
    <w:rsid w:val="00C1316B"/>
    <w:rsid w:val="00C21EE7"/>
    <w:rsid w:val="00C261D5"/>
    <w:rsid w:val="00C26A39"/>
    <w:rsid w:val="00C30767"/>
    <w:rsid w:val="00C345C2"/>
    <w:rsid w:val="00C539C0"/>
    <w:rsid w:val="00C53A04"/>
    <w:rsid w:val="00C73570"/>
    <w:rsid w:val="00C80EF7"/>
    <w:rsid w:val="00C90C6B"/>
    <w:rsid w:val="00CA04D5"/>
    <w:rsid w:val="00CA1B3B"/>
    <w:rsid w:val="00CA27A2"/>
    <w:rsid w:val="00CA3987"/>
    <w:rsid w:val="00CA4872"/>
    <w:rsid w:val="00CA5388"/>
    <w:rsid w:val="00CB1814"/>
    <w:rsid w:val="00CB2EB8"/>
    <w:rsid w:val="00CC2BAA"/>
    <w:rsid w:val="00CC7ADC"/>
    <w:rsid w:val="00CD1FB0"/>
    <w:rsid w:val="00CD4BA1"/>
    <w:rsid w:val="00CE70E5"/>
    <w:rsid w:val="00CF30DA"/>
    <w:rsid w:val="00CF3A99"/>
    <w:rsid w:val="00D01FF7"/>
    <w:rsid w:val="00D12EE7"/>
    <w:rsid w:val="00D158F6"/>
    <w:rsid w:val="00D23E6F"/>
    <w:rsid w:val="00D27D77"/>
    <w:rsid w:val="00D3002C"/>
    <w:rsid w:val="00D33377"/>
    <w:rsid w:val="00D34845"/>
    <w:rsid w:val="00D36978"/>
    <w:rsid w:val="00D46896"/>
    <w:rsid w:val="00D51D83"/>
    <w:rsid w:val="00D617B7"/>
    <w:rsid w:val="00D62B03"/>
    <w:rsid w:val="00D649E0"/>
    <w:rsid w:val="00D818D1"/>
    <w:rsid w:val="00D84873"/>
    <w:rsid w:val="00D9058F"/>
    <w:rsid w:val="00DA5536"/>
    <w:rsid w:val="00DB0BDC"/>
    <w:rsid w:val="00DB2949"/>
    <w:rsid w:val="00DB55C3"/>
    <w:rsid w:val="00DC40CE"/>
    <w:rsid w:val="00DD10FC"/>
    <w:rsid w:val="00DD63DF"/>
    <w:rsid w:val="00DD6C96"/>
    <w:rsid w:val="00DD75F3"/>
    <w:rsid w:val="00DE4B76"/>
    <w:rsid w:val="00DE4C6B"/>
    <w:rsid w:val="00DF480B"/>
    <w:rsid w:val="00E051F8"/>
    <w:rsid w:val="00E17FC5"/>
    <w:rsid w:val="00E20B90"/>
    <w:rsid w:val="00E30AAC"/>
    <w:rsid w:val="00E33375"/>
    <w:rsid w:val="00E36AD7"/>
    <w:rsid w:val="00E4062B"/>
    <w:rsid w:val="00E46F31"/>
    <w:rsid w:val="00E641E5"/>
    <w:rsid w:val="00E715DE"/>
    <w:rsid w:val="00E71C08"/>
    <w:rsid w:val="00E848EC"/>
    <w:rsid w:val="00E85D30"/>
    <w:rsid w:val="00E96515"/>
    <w:rsid w:val="00EA1EF1"/>
    <w:rsid w:val="00EB2C9B"/>
    <w:rsid w:val="00EB7353"/>
    <w:rsid w:val="00ED14CA"/>
    <w:rsid w:val="00ED5FE4"/>
    <w:rsid w:val="00ED731A"/>
    <w:rsid w:val="00ED7A74"/>
    <w:rsid w:val="00EE3AD5"/>
    <w:rsid w:val="00EE5208"/>
    <w:rsid w:val="00EE611A"/>
    <w:rsid w:val="00EF5CA7"/>
    <w:rsid w:val="00EF6781"/>
    <w:rsid w:val="00EF7712"/>
    <w:rsid w:val="00F00D08"/>
    <w:rsid w:val="00F157F6"/>
    <w:rsid w:val="00F260A8"/>
    <w:rsid w:val="00F32F97"/>
    <w:rsid w:val="00F33305"/>
    <w:rsid w:val="00F3773E"/>
    <w:rsid w:val="00F40B9E"/>
    <w:rsid w:val="00F4467A"/>
    <w:rsid w:val="00F46034"/>
    <w:rsid w:val="00F5288C"/>
    <w:rsid w:val="00F52B34"/>
    <w:rsid w:val="00F57BB2"/>
    <w:rsid w:val="00F62BD2"/>
    <w:rsid w:val="00F6744C"/>
    <w:rsid w:val="00F72146"/>
    <w:rsid w:val="00F732FA"/>
    <w:rsid w:val="00F80E56"/>
    <w:rsid w:val="00F9024B"/>
    <w:rsid w:val="00F9056A"/>
    <w:rsid w:val="00F9217C"/>
    <w:rsid w:val="00FA284F"/>
    <w:rsid w:val="00FA5431"/>
    <w:rsid w:val="00FA6848"/>
    <w:rsid w:val="00FB3EB2"/>
    <w:rsid w:val="00FB6CBD"/>
    <w:rsid w:val="00FC17F2"/>
    <w:rsid w:val="00FC6ED4"/>
    <w:rsid w:val="00FD0254"/>
    <w:rsid w:val="00FD1D68"/>
    <w:rsid w:val="00FD31B6"/>
    <w:rsid w:val="00FD3B3B"/>
    <w:rsid w:val="00FD66FE"/>
    <w:rsid w:val="00FE243F"/>
    <w:rsid w:val="00FE33B5"/>
    <w:rsid w:val="00FE64FD"/>
    <w:rsid w:val="00FF413F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6D26B2"/>
  <w15:chartTrackingRefBased/>
  <w15:docId w15:val="{C5833CE5-0234-4CB9-9FAB-58088740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64"/>
    <w:rPr>
      <w:rFonts w:ascii="Arial" w:hAnsi="Arial"/>
      <w:szCs w:val="24"/>
      <w:lang w:val="en-US"/>
    </w:rPr>
  </w:style>
  <w:style w:type="paragraph" w:styleId="Heading1">
    <w:name w:val="heading 1"/>
    <w:aliases w:val="Note Title"/>
    <w:basedOn w:val="Normal"/>
    <w:next w:val="Normal"/>
    <w:uiPriority w:val="9"/>
    <w:qFormat/>
    <w:rsid w:val="005F5619"/>
    <w:pPr>
      <w:keepNext/>
      <w:numPr>
        <w:numId w:val="10"/>
      </w:numPr>
      <w:spacing w:before="240" w:after="360"/>
      <w:outlineLvl w:val="0"/>
    </w:pPr>
    <w:rPr>
      <w:rFonts w:eastAsia="Times New Roman"/>
      <w:b/>
      <w:kern w:val="28"/>
      <w:sz w:val="32"/>
      <w:szCs w:val="20"/>
      <w:lang w:val="en-GB" w:eastAsia="en-US"/>
    </w:rPr>
  </w:style>
  <w:style w:type="paragraph" w:styleId="Heading2">
    <w:name w:val="heading 2"/>
    <w:basedOn w:val="Normal"/>
    <w:next w:val="Normal"/>
    <w:uiPriority w:val="9"/>
    <w:qFormat/>
    <w:rsid w:val="005F5619"/>
    <w:pPr>
      <w:keepNext/>
      <w:numPr>
        <w:ilvl w:val="1"/>
        <w:numId w:val="10"/>
      </w:numPr>
      <w:spacing w:before="240" w:after="240"/>
      <w:jc w:val="both"/>
      <w:outlineLvl w:val="1"/>
    </w:pPr>
    <w:rPr>
      <w:rFonts w:eastAsia="Times New Roman"/>
      <w:b/>
      <w:sz w:val="28"/>
      <w:szCs w:val="20"/>
      <w:lang w:val="en-GB" w:eastAsia="en-US"/>
    </w:rPr>
  </w:style>
  <w:style w:type="paragraph" w:styleId="Heading3">
    <w:name w:val="heading 3"/>
    <w:basedOn w:val="Normal"/>
    <w:next w:val="Normal"/>
    <w:uiPriority w:val="9"/>
    <w:qFormat/>
    <w:rsid w:val="00450975"/>
    <w:pPr>
      <w:keepNext/>
      <w:keepLines/>
      <w:numPr>
        <w:ilvl w:val="2"/>
        <w:numId w:val="10"/>
      </w:numPr>
      <w:spacing w:before="40" w:line="259" w:lineRule="auto"/>
      <w:outlineLvl w:val="2"/>
    </w:pPr>
    <w:rPr>
      <w:rFonts w:eastAsia="Times New Roman"/>
      <w:b/>
      <w:color w:val="D0142C"/>
      <w:szCs w:val="20"/>
      <w:lang w:val="en-GB" w:eastAsia="en-US"/>
    </w:rPr>
  </w:style>
  <w:style w:type="paragraph" w:styleId="Heading4">
    <w:name w:val="heading 4"/>
    <w:basedOn w:val="Normal"/>
    <w:next w:val="Normal"/>
    <w:uiPriority w:val="9"/>
    <w:qFormat/>
    <w:rsid w:val="008745BF"/>
    <w:pPr>
      <w:keepNext/>
      <w:numPr>
        <w:ilvl w:val="3"/>
        <w:numId w:val="10"/>
      </w:numPr>
      <w:spacing w:before="240" w:after="60"/>
      <w:outlineLvl w:val="3"/>
    </w:pPr>
    <w:rPr>
      <w:rFonts w:eastAsia="Times New Roman"/>
      <w:b/>
      <w:i/>
      <w:szCs w:val="16"/>
      <w:lang w:val="en-GB" w:eastAsia="en-US"/>
    </w:rPr>
  </w:style>
  <w:style w:type="paragraph" w:styleId="Heading5">
    <w:name w:val="heading 5"/>
    <w:basedOn w:val="Heading4"/>
    <w:next w:val="Normal"/>
    <w:uiPriority w:val="9"/>
    <w:qFormat/>
    <w:rsid w:val="005F5619"/>
    <w:pPr>
      <w:numPr>
        <w:ilvl w:val="4"/>
      </w:numPr>
      <w:outlineLvl w:val="4"/>
    </w:pPr>
    <w:rPr>
      <w:i w:val="0"/>
    </w:rPr>
  </w:style>
  <w:style w:type="paragraph" w:styleId="Heading6">
    <w:name w:val="heading 6"/>
    <w:basedOn w:val="Heading5"/>
    <w:next w:val="Normal"/>
    <w:uiPriority w:val="9"/>
    <w:qFormat/>
    <w:rsid w:val="005F5619"/>
    <w:pPr>
      <w:numPr>
        <w:ilvl w:val="5"/>
      </w:numPr>
      <w:outlineLvl w:val="5"/>
    </w:pPr>
    <w:rPr>
      <w:b w:val="0"/>
      <w:i/>
    </w:rPr>
  </w:style>
  <w:style w:type="paragraph" w:styleId="Heading7">
    <w:name w:val="heading 7"/>
    <w:basedOn w:val="Normal"/>
    <w:next w:val="Normal"/>
    <w:uiPriority w:val="9"/>
    <w:qFormat/>
    <w:rsid w:val="005F5619"/>
    <w:pPr>
      <w:numPr>
        <w:ilvl w:val="6"/>
        <w:numId w:val="10"/>
      </w:numPr>
      <w:spacing w:before="240" w:after="60"/>
      <w:outlineLvl w:val="6"/>
    </w:pPr>
    <w:rPr>
      <w:rFonts w:eastAsia="Times New Roman"/>
      <w:szCs w:val="20"/>
      <w:lang w:val="en-GB" w:eastAsia="en-US"/>
    </w:rPr>
  </w:style>
  <w:style w:type="paragraph" w:styleId="Heading8">
    <w:name w:val="heading 8"/>
    <w:basedOn w:val="Normal"/>
    <w:next w:val="Normal"/>
    <w:uiPriority w:val="9"/>
    <w:qFormat/>
    <w:rsid w:val="005F5619"/>
    <w:pPr>
      <w:numPr>
        <w:ilvl w:val="7"/>
        <w:numId w:val="10"/>
      </w:numPr>
      <w:spacing w:before="240" w:after="60"/>
      <w:outlineLvl w:val="7"/>
    </w:pPr>
    <w:rPr>
      <w:rFonts w:eastAsia="Times New Roman"/>
      <w:i/>
      <w:szCs w:val="20"/>
      <w:lang w:val="en-GB" w:eastAsia="en-US"/>
    </w:rPr>
  </w:style>
  <w:style w:type="paragraph" w:styleId="Heading9">
    <w:name w:val="heading 9"/>
    <w:basedOn w:val="Normal"/>
    <w:next w:val="Normal"/>
    <w:uiPriority w:val="9"/>
    <w:qFormat/>
    <w:rsid w:val="005F5619"/>
    <w:pPr>
      <w:numPr>
        <w:ilvl w:val="8"/>
        <w:numId w:val="10"/>
      </w:numPr>
      <w:spacing w:before="240" w:after="60"/>
      <w:outlineLvl w:val="8"/>
    </w:pPr>
    <w:rPr>
      <w:rFonts w:eastAsia="Times New Roman"/>
      <w:i/>
      <w:sz w:val="18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683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26839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39"/>
    <w:rsid w:val="00FC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FC6ED4"/>
    <w:rPr>
      <w:rFonts w:eastAsia="Times New Roman"/>
      <w:sz w:val="22"/>
      <w:szCs w:val="20"/>
      <w:lang w:val="nl-BE" w:eastAsia="en-US"/>
    </w:rPr>
  </w:style>
  <w:style w:type="paragraph" w:styleId="TOC1">
    <w:name w:val="toc 1"/>
    <w:basedOn w:val="Normal"/>
    <w:next w:val="Normal"/>
    <w:autoRedefine/>
    <w:uiPriority w:val="39"/>
    <w:rsid w:val="00FE64FD"/>
    <w:pPr>
      <w:spacing w:before="120" w:after="120"/>
    </w:pPr>
    <w:rPr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5F561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FE64FD"/>
    <w:pPr>
      <w:ind w:left="240"/>
    </w:pPr>
    <w:rPr>
      <w:smallCaps/>
      <w:sz w:val="18"/>
      <w:szCs w:val="20"/>
    </w:rPr>
  </w:style>
  <w:style w:type="paragraph" w:styleId="TOC3">
    <w:name w:val="toc 3"/>
    <w:basedOn w:val="Normal"/>
    <w:next w:val="Normal"/>
    <w:autoRedefine/>
    <w:uiPriority w:val="39"/>
    <w:rsid w:val="00FE64FD"/>
    <w:pPr>
      <w:ind w:left="480"/>
    </w:pPr>
    <w:rPr>
      <w:i/>
      <w:iCs/>
      <w:sz w:val="16"/>
      <w:szCs w:val="20"/>
    </w:rPr>
  </w:style>
  <w:style w:type="paragraph" w:styleId="TOC4">
    <w:name w:val="toc 4"/>
    <w:basedOn w:val="Normal"/>
    <w:next w:val="Normal"/>
    <w:autoRedefine/>
    <w:uiPriority w:val="39"/>
    <w:rsid w:val="00FE64F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FE64F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FE64F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FE64F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FE64F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FE64F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F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F1A"/>
    <w:rPr>
      <w:rFonts w:ascii="Segoe UI" w:hAnsi="Segoe UI" w:cs="Segoe UI"/>
      <w:sz w:val="18"/>
      <w:szCs w:val="18"/>
      <w:lang w:val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35636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en-US"/>
    </w:rPr>
  </w:style>
  <w:style w:type="character" w:styleId="UnresolvedMention">
    <w:name w:val="Unresolved Mention"/>
    <w:basedOn w:val="DefaultParagraphFont"/>
    <w:uiPriority w:val="99"/>
    <w:unhideWhenUsed/>
    <w:rsid w:val="00470D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3371"/>
    <w:pPr>
      <w:numPr>
        <w:numId w:val="8"/>
      </w:numPr>
      <w:spacing w:after="160" w:line="259" w:lineRule="auto"/>
      <w:contextualSpacing/>
      <w:jc w:val="both"/>
    </w:pPr>
    <w:rPr>
      <w:rFonts w:eastAsiaTheme="minorHAnsi" w:cs="Arial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62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F49"/>
    <w:pPr>
      <w:spacing w:after="160"/>
    </w:pPr>
    <w:rPr>
      <w:rFonts w:asciiTheme="minorHAnsi" w:eastAsiaTheme="minorHAnsi" w:hAnsiTheme="minorHAnsi" w:cstheme="minorBidi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F49"/>
    <w:rPr>
      <w:rFonts w:asciiTheme="minorHAnsi" w:eastAsiaTheme="minorHAnsi" w:hAnsiTheme="minorHAnsi" w:cstheme="minorBidi"/>
      <w:lang w:eastAsia="en-US"/>
    </w:rPr>
  </w:style>
  <w:style w:type="paragraph" w:styleId="NoSpacing">
    <w:name w:val="No Spacing"/>
    <w:link w:val="NoSpacingChar"/>
    <w:uiPriority w:val="1"/>
    <w:qFormat/>
    <w:rsid w:val="004B210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210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Comment">
    <w:name w:val="Comment"/>
    <w:basedOn w:val="Normal"/>
    <w:rsid w:val="00286A26"/>
    <w:rPr>
      <w:rFonts w:ascii="Arial Narrow" w:eastAsia="Times New Roman" w:hAnsi="Arial Narrow"/>
      <w:szCs w:val="20"/>
      <w:lang w:val="en-GB" w:eastAsia="en-US"/>
    </w:rPr>
  </w:style>
  <w:style w:type="table" w:styleId="PlainTable1">
    <w:name w:val="Plain Table 1"/>
    <w:basedOn w:val="TableNormal"/>
    <w:uiPriority w:val="41"/>
    <w:rsid w:val="00286A26"/>
    <w:rPr>
      <w:rFonts w:eastAsia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86A26"/>
    <w:rPr>
      <w:rFonts w:asciiTheme="minorHAnsi" w:eastAsiaTheme="minorHAnsi" w:hAnsiTheme="minorHAnsi" w:cstheme="minorBidi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6A26"/>
    <w:rPr>
      <w:rFonts w:asciiTheme="minorHAnsi" w:eastAsiaTheme="minorHAnsi" w:hAnsiTheme="minorHAnsi" w:cstheme="minorBid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86A26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7F4"/>
    <w:pPr>
      <w:spacing w:after="0"/>
    </w:pPr>
    <w:rPr>
      <w:rFonts w:ascii="Times New Roman" w:eastAsia="MS Mincho" w:hAnsi="Times New Roman" w:cs="Times New Roman"/>
      <w:b/>
      <w:bCs/>
      <w:lang w:val="tr-TR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7F4"/>
    <w:rPr>
      <w:rFonts w:asciiTheme="minorHAnsi" w:eastAsiaTheme="minorHAnsi" w:hAnsiTheme="minorHAnsi" w:cstheme="minorBidi"/>
      <w:b/>
      <w:bCs/>
      <w:lang w:val="tr-TR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80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80B"/>
    <w:rPr>
      <w:rFonts w:ascii="Arial" w:hAnsi="Arial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DF480B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734D46"/>
    <w:rPr>
      <w:rFonts w:ascii="Arial" w:hAnsi="Arial" w:cs="Arial"/>
      <w:sz w:val="14"/>
      <w:szCs w:val="14"/>
    </w:rPr>
  </w:style>
  <w:style w:type="character" w:customStyle="1" w:styleId="FootnoteChar">
    <w:name w:val="Footnote Char"/>
    <w:basedOn w:val="FootnoteTextChar"/>
    <w:link w:val="Footnote"/>
    <w:rsid w:val="00734D46"/>
    <w:rPr>
      <w:rFonts w:ascii="Arial" w:eastAsiaTheme="minorHAnsi" w:hAnsi="Arial" w:cs="Arial"/>
      <w:sz w:val="14"/>
      <w:szCs w:val="1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77A74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0E0D74"/>
    <w:rPr>
      <w:rFonts w:ascii="Arial" w:hAnsi="Arial"/>
      <w:szCs w:val="24"/>
      <w:lang w:val="en-US"/>
    </w:rPr>
  </w:style>
  <w:style w:type="character" w:styleId="Mention">
    <w:name w:val="Mention"/>
    <w:basedOn w:val="DefaultParagraphFont"/>
    <w:uiPriority w:val="99"/>
    <w:unhideWhenUsed/>
    <w:rsid w:val="00100A31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oyota.co.jp/en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oyota.co.jp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A4466\OneDrive%20-%20Toyota%20Motor%20Europe\Downloads\TME_Policy-Standard-Template-20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1e8a04-fec8-4af9-a548-a46d8b44a3a8">
      <Terms xmlns="http://schemas.microsoft.com/office/infopath/2007/PartnerControls"/>
    </lcf76f155ced4ddcb4097134ff3c332f>
    <TaxCatchAll xmlns="5f208dc3-e612-463e-ac2f-ba36d24128e2" xsi:nil="true"/>
    <_Flow_SignoffStatus xmlns="861e8a04-fec8-4af9-a548-a46d8b44a3a8" xsi:nil="true"/>
    <Comment xmlns="861e8a04-fec8-4af9-a548-a46d8b44a3a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D709F918FD94B8E071DD49EBD4EEE" ma:contentTypeVersion="20" ma:contentTypeDescription="Create a new document." ma:contentTypeScope="" ma:versionID="c4c338135ec048d7d14eb8c10c131e27">
  <xsd:schema xmlns:xsd="http://www.w3.org/2001/XMLSchema" xmlns:xs="http://www.w3.org/2001/XMLSchema" xmlns:p="http://schemas.microsoft.com/office/2006/metadata/properties" xmlns:ns2="861e8a04-fec8-4af9-a548-a46d8b44a3a8" xmlns:ns3="5f208dc3-e612-463e-ac2f-ba36d24128e2" targetNamespace="http://schemas.microsoft.com/office/2006/metadata/properties" ma:root="true" ma:fieldsID="e6bac5414723b37eb754d19f1e7ef0dd" ns2:_="" ns3:_="">
    <xsd:import namespace="861e8a04-fec8-4af9-a548-a46d8b44a3a8"/>
    <xsd:import namespace="5f208dc3-e612-463e-ac2f-ba36d2412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e8a04-fec8-4af9-a548-a46d8b44a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07c147-b45e-40d1-8782-4ab946485b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" ma:index="27" nillable="true" ma:displayName="Comment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08dc3-e612-463e-ac2f-ba36d2412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44bbe10-42ee-4272-88e6-4f84d5478044}" ma:internalName="TaxCatchAll" ma:showField="CatchAllData" ma:web="5f208dc3-e612-463e-ac2f-ba36d2412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9F3E3-0EA8-4F7D-861A-DD70EBCE69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15B3F-C64C-4377-A6EF-20622E8F0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6274D-DF7C-4CFD-A06B-FF1F7BCA14BF}">
  <ds:schemaRefs>
    <ds:schemaRef ds:uri="http://schemas.microsoft.com/office/2006/metadata/properties"/>
    <ds:schemaRef ds:uri="http://schemas.microsoft.com/office/infopath/2007/PartnerControls"/>
    <ds:schemaRef ds:uri="861e8a04-fec8-4af9-a548-a46d8b44a3a8"/>
    <ds:schemaRef ds:uri="5f208dc3-e612-463e-ac2f-ba36d24128e2"/>
  </ds:schemaRefs>
</ds:datastoreItem>
</file>

<file path=customXml/itemProps4.xml><?xml version="1.0" encoding="utf-8"?>
<ds:datastoreItem xmlns:ds="http://schemas.openxmlformats.org/officeDocument/2006/customXml" ds:itemID="{FE760F93-480A-46EB-9393-009198A1E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1e8a04-fec8-4af9-a548-a46d8b44a3a8"/>
    <ds:schemaRef ds:uri="5f208dc3-e612-463e-ac2f-ba36d2412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TME_Policy-Standard-Template-2023</Template>
  <TotalTime>2</TotalTime>
  <Pages>6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Baetens (TME)</dc:creator>
  <cp:keywords/>
  <cp:lastModifiedBy>Bert Colemont</cp:lastModifiedBy>
  <cp:revision>3</cp:revision>
  <cp:lastPrinted>2021-10-14T12:10:00Z</cp:lastPrinted>
  <dcterms:created xsi:type="dcterms:W3CDTF">2025-06-02T13:12:00Z</dcterms:created>
  <dcterms:modified xsi:type="dcterms:W3CDTF">2025-06-02T13:12:00Z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0x010100965D709F918FD94B8E071DD49EBD4EEE</vt:lpwstr>
  </property>
  <property fmtid="{D5CDD505-2E9C-101B-9397-08002B2CF9AE}" pid="3" name="MediaServiceImageTags">
    <vt:lpwstr/>
  </property>
  <property fmtid="{D5CDD505-2E9C-101B-9397-08002B2CF9AE}" pid="4" name="MSIP_Label_d45129d6-6295-4f4f-90bd-13e1d827b914_Enabled">
    <vt:lpwstr>true</vt:lpwstr>
  </property>
  <property fmtid="{D5CDD505-2E9C-101B-9397-08002B2CF9AE}" pid="5" name="MSIP_Label_d45129d6-6295-4f4f-90bd-13e1d827b914_SetDate">
    <vt:lpwstr>2023-05-12T09:38:28Z</vt:lpwstr>
  </property>
  <property fmtid="{D5CDD505-2E9C-101B-9397-08002B2CF9AE}" pid="6" name="MSIP_Label_d45129d6-6295-4f4f-90bd-13e1d827b914_Method">
    <vt:lpwstr>Privileged</vt:lpwstr>
  </property>
  <property fmtid="{D5CDD505-2E9C-101B-9397-08002B2CF9AE}" pid="7" name="MSIP_Label_d45129d6-6295-4f4f-90bd-13e1d827b914_Name">
    <vt:lpwstr>d45129d6-6295-4f4f-90bd-13e1d827b914</vt:lpwstr>
  </property>
  <property fmtid="{D5CDD505-2E9C-101B-9397-08002B2CF9AE}" pid="8" name="MSIP_Label_d45129d6-6295-4f4f-90bd-13e1d827b914_SiteId">
    <vt:lpwstr>52b742d1-3dc2-47ac-bf03-609c83d9df9f</vt:lpwstr>
  </property>
  <property fmtid="{D5CDD505-2E9C-101B-9397-08002B2CF9AE}" pid="9" name="MSIP_Label_d45129d6-6295-4f4f-90bd-13e1d827b914_ActionId">
    <vt:lpwstr>bee52948-549c-4de1-8c30-3c6aa51e5956</vt:lpwstr>
  </property>
  <property fmtid="{D5CDD505-2E9C-101B-9397-08002B2CF9AE}" pid="10" name="MSIP_Label_d45129d6-6295-4f4f-90bd-13e1d827b914_ContentBits">
    <vt:lpwstr>1</vt:lpwstr>
  </property>
</Properties>
</file>